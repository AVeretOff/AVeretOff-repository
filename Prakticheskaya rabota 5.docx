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BBD8" w14:textId="77777777" w:rsidR="003B2E7C" w:rsidRPr="00F6244F" w:rsidRDefault="004576D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="003655D1">
        <w:rPr>
          <w:b/>
          <w:sz w:val="28"/>
          <w:szCs w:val="28"/>
        </w:rPr>
        <w:t>5</w:t>
      </w:r>
      <w:r w:rsidR="003B2E7C" w:rsidRPr="00F6244F">
        <w:rPr>
          <w:b/>
          <w:sz w:val="28"/>
          <w:szCs w:val="28"/>
        </w:rPr>
        <w:t>.</w:t>
      </w:r>
    </w:p>
    <w:p w14:paraId="63082AE7" w14:textId="77777777" w:rsidR="00BC4AE3" w:rsidRPr="00397CE8" w:rsidRDefault="003B2E7C" w:rsidP="003655D1">
      <w:pPr>
        <w:spacing w:line="276" w:lineRule="auto"/>
        <w:ind w:firstLine="709"/>
        <w:rPr>
          <w:b/>
          <w:sz w:val="28"/>
          <w:szCs w:val="28"/>
        </w:rPr>
      </w:pPr>
      <w:r w:rsidRPr="00F6244F">
        <w:rPr>
          <w:b/>
          <w:sz w:val="28"/>
          <w:szCs w:val="28"/>
        </w:rPr>
        <w:t>Тема:</w:t>
      </w:r>
      <w:r w:rsidRPr="00F6244F">
        <w:rPr>
          <w:sz w:val="28"/>
          <w:szCs w:val="28"/>
        </w:rPr>
        <w:t xml:space="preserve"> «</w:t>
      </w:r>
      <w:r w:rsidR="003655D1">
        <w:rPr>
          <w:sz w:val="28"/>
          <w:szCs w:val="28"/>
        </w:rPr>
        <w:t xml:space="preserve">Настройка статической маршрутизации на устройствах </w:t>
      </w:r>
      <w:r w:rsidR="003655D1">
        <w:rPr>
          <w:sz w:val="28"/>
          <w:szCs w:val="28"/>
          <w:lang w:val="en-US"/>
        </w:rPr>
        <w:t>CISCO</w:t>
      </w:r>
      <w:r w:rsidRPr="00F6244F">
        <w:rPr>
          <w:sz w:val="28"/>
          <w:szCs w:val="28"/>
        </w:rPr>
        <w:t>»</w:t>
      </w:r>
    </w:p>
    <w:p w14:paraId="4B62CD2A" w14:textId="77777777" w:rsidR="003655D1" w:rsidRDefault="00C35789" w:rsidP="00C35789">
      <w:pPr>
        <w:tabs>
          <w:tab w:val="left" w:pos="5580"/>
        </w:tabs>
        <w:spacing w:line="276" w:lineRule="auto"/>
        <w:ind w:firstLine="709"/>
        <w:jc w:val="both"/>
      </w:pPr>
      <w:r w:rsidRPr="00C35789">
        <w:rPr>
          <w:b/>
          <w:sz w:val="28"/>
        </w:rPr>
        <w:t>Цель работы:</w:t>
      </w:r>
      <w:r w:rsidRPr="00C35789">
        <w:rPr>
          <w:sz w:val="28"/>
        </w:rPr>
        <w:t xml:space="preserve"> </w:t>
      </w:r>
      <w:r w:rsidR="003655D1" w:rsidRPr="003655D1">
        <w:rPr>
          <w:sz w:val="28"/>
        </w:rPr>
        <w:t>Создать (сконфигурировать) изображённую исходную сеть статической маршрутизации.</w:t>
      </w:r>
      <w:r w:rsidR="003655D1">
        <w:t xml:space="preserve"> </w:t>
      </w:r>
    </w:p>
    <w:p w14:paraId="286597A8" w14:textId="77777777" w:rsidR="00397CE8" w:rsidRPr="00C35789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40"/>
          <w:szCs w:val="28"/>
        </w:rPr>
      </w:pPr>
      <w:r w:rsidRPr="00C35789">
        <w:rPr>
          <w:b/>
          <w:sz w:val="28"/>
        </w:rPr>
        <w:t>Используемые средства и оборудование:</w:t>
      </w:r>
      <w:r w:rsidRPr="00C35789">
        <w:rPr>
          <w:sz w:val="28"/>
        </w:rPr>
        <w:t xml:space="preserve"> IBM/PC совместимый компьютер с пакетом </w:t>
      </w:r>
      <w:proofErr w:type="spellStart"/>
      <w:r w:rsidRPr="00C35789">
        <w:rPr>
          <w:sz w:val="28"/>
        </w:rPr>
        <w:t>Cisco</w:t>
      </w:r>
      <w:proofErr w:type="spellEnd"/>
      <w:r w:rsidRPr="00C35789">
        <w:rPr>
          <w:sz w:val="28"/>
        </w:rPr>
        <w:t xml:space="preserve"> </w:t>
      </w:r>
      <w:proofErr w:type="spellStart"/>
      <w:r w:rsidRPr="00C35789">
        <w:rPr>
          <w:sz w:val="28"/>
        </w:rPr>
        <w:t>Packet</w:t>
      </w:r>
      <w:proofErr w:type="spellEnd"/>
      <w:r w:rsidRPr="00C35789">
        <w:rPr>
          <w:sz w:val="28"/>
        </w:rPr>
        <w:t xml:space="preserve"> </w:t>
      </w:r>
      <w:proofErr w:type="spellStart"/>
      <w:r w:rsidRPr="00C35789">
        <w:rPr>
          <w:sz w:val="28"/>
        </w:rPr>
        <w:t>Tracer</w:t>
      </w:r>
      <w:proofErr w:type="spellEnd"/>
      <w:r w:rsidRPr="00C35789">
        <w:rPr>
          <w:sz w:val="28"/>
        </w:rPr>
        <w:t xml:space="preserve">; лабораторный стенд </w:t>
      </w:r>
      <w:proofErr w:type="spellStart"/>
      <w:r w:rsidRPr="00C35789">
        <w:rPr>
          <w:sz w:val="28"/>
        </w:rPr>
        <w:t>Cisco</w:t>
      </w:r>
      <w:proofErr w:type="spellEnd"/>
      <w:r w:rsidRPr="00C35789">
        <w:rPr>
          <w:sz w:val="28"/>
        </w:rPr>
        <w:t>.</w:t>
      </w:r>
    </w:p>
    <w:p w14:paraId="6F562A8D" w14:textId="77777777" w:rsidR="00543C2D" w:rsidRDefault="00543C2D" w:rsidP="00543C2D">
      <w:pPr>
        <w:spacing w:line="276" w:lineRule="auto"/>
        <w:rPr>
          <w:rFonts w:eastAsia="Calibri"/>
          <w:b/>
          <w:sz w:val="28"/>
          <w:szCs w:val="28"/>
        </w:rPr>
      </w:pPr>
    </w:p>
    <w:p w14:paraId="5C77C1E0" w14:textId="78B2683F" w:rsidR="006F2C29" w:rsidRPr="006F2C29" w:rsidRDefault="006F2C29" w:rsidP="00543C2D">
      <w:pPr>
        <w:spacing w:line="276" w:lineRule="auto"/>
        <w:ind w:firstLine="709"/>
        <w:rPr>
          <w:rFonts w:eastAsia="Calibri"/>
          <w:b/>
          <w:sz w:val="28"/>
          <w:szCs w:val="28"/>
        </w:rPr>
      </w:pPr>
      <w:r w:rsidRPr="006F2C29">
        <w:rPr>
          <w:rFonts w:eastAsia="Calibri"/>
          <w:b/>
          <w:sz w:val="28"/>
          <w:szCs w:val="28"/>
        </w:rPr>
        <w:t>Ход работы</w:t>
      </w:r>
    </w:p>
    <w:p w14:paraId="795590E7" w14:textId="77777777" w:rsidR="0068108A" w:rsidRDefault="004D54D9" w:rsidP="00A400D9">
      <w:pPr>
        <w:spacing w:line="276" w:lineRule="auto"/>
        <w:ind w:firstLine="709"/>
        <w:jc w:val="both"/>
        <w:rPr>
          <w:sz w:val="28"/>
        </w:rPr>
      </w:pPr>
      <w:r w:rsidRPr="004D54D9">
        <w:rPr>
          <w:sz w:val="28"/>
        </w:rPr>
        <w:t>В ходе выполнения практической работы необходимо промоделировать сеть, представленную на рисун</w:t>
      </w:r>
      <w:r>
        <w:rPr>
          <w:sz w:val="28"/>
        </w:rPr>
        <w:t>ке</w:t>
      </w:r>
    </w:p>
    <w:p w14:paraId="62A4E8A6" w14:textId="77777777" w:rsidR="00471123" w:rsidRDefault="00471123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60E71A45" wp14:editId="1CE7BCFC">
            <wp:extent cx="4924425" cy="327660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1686" w14:textId="77777777" w:rsidR="00A400D9" w:rsidRDefault="00A400D9" w:rsidP="00A400D9">
      <w:pPr>
        <w:spacing w:line="276" w:lineRule="auto"/>
        <w:ind w:firstLine="709"/>
        <w:jc w:val="both"/>
        <w:rPr>
          <w:sz w:val="28"/>
        </w:rPr>
      </w:pPr>
    </w:p>
    <w:p w14:paraId="5F32F3EF" w14:textId="77777777" w:rsidR="00A400D9" w:rsidRPr="00543C2D" w:rsidRDefault="00A400D9" w:rsidP="00A400D9">
      <w:pPr>
        <w:spacing w:line="276" w:lineRule="auto"/>
        <w:ind w:firstLine="709"/>
        <w:jc w:val="both"/>
        <w:rPr>
          <w:b/>
          <w:bCs/>
          <w:sz w:val="28"/>
        </w:rPr>
      </w:pPr>
      <w:r w:rsidRPr="00543C2D">
        <w:rPr>
          <w:b/>
          <w:bCs/>
          <w:sz w:val="28"/>
        </w:rPr>
        <w:t>Конфигурирование статической маршрутизации.</w:t>
      </w:r>
    </w:p>
    <w:p w14:paraId="40C50F56" w14:textId="77777777" w:rsidR="00A400D9" w:rsidRPr="00A400D9" w:rsidRDefault="00A400D9" w:rsidP="00A400D9">
      <w:pPr>
        <w:spacing w:line="276" w:lineRule="auto"/>
        <w:ind w:firstLine="709"/>
        <w:jc w:val="both"/>
        <w:rPr>
          <w:sz w:val="28"/>
        </w:rPr>
      </w:pPr>
      <w:r w:rsidRPr="00A400D9">
        <w:rPr>
          <w:sz w:val="28"/>
        </w:rPr>
        <w:t>Чтобы сконфигурировать статическую маршрутизацию администратор должен знать маршруты ко всем удаленным сетям назначения, которые непосредственно не присоединены к данному маршрутизатору.</w:t>
      </w:r>
    </w:p>
    <w:p w14:paraId="62EA2537" w14:textId="34838BCC" w:rsidR="00A400D9" w:rsidRPr="00A400D9" w:rsidRDefault="00A400D9" w:rsidP="00A400D9">
      <w:pPr>
        <w:spacing w:line="276" w:lineRule="auto"/>
        <w:ind w:firstLine="709"/>
        <w:jc w:val="both"/>
        <w:rPr>
          <w:sz w:val="28"/>
        </w:rPr>
      </w:pPr>
      <w:r w:rsidRPr="00A400D9">
        <w:rPr>
          <w:sz w:val="28"/>
        </w:rPr>
        <w:t xml:space="preserve">Используйте команду </w:t>
      </w:r>
      <w:proofErr w:type="spellStart"/>
      <w:r w:rsidRPr="00A400D9">
        <w:rPr>
          <w:sz w:val="28"/>
        </w:rPr>
        <w:t>ip</w:t>
      </w:r>
      <w:proofErr w:type="spellEnd"/>
      <w:r w:rsidRPr="00A400D9">
        <w:rPr>
          <w:sz w:val="28"/>
        </w:rPr>
        <w:t xml:space="preserve"> </w:t>
      </w:r>
      <w:proofErr w:type="spellStart"/>
      <w:r w:rsidRPr="00A400D9">
        <w:rPr>
          <w:sz w:val="28"/>
        </w:rPr>
        <w:t>route</w:t>
      </w:r>
      <w:proofErr w:type="spellEnd"/>
      <w:r w:rsidRPr="00A400D9">
        <w:rPr>
          <w:sz w:val="28"/>
        </w:rPr>
        <w:t>, чтобы сконфигурировать статическую маршрутизацию. Затем указываем адрес сети назначения, сетевую маску и адрес входного интерфейса следующего маршрутизатора на пути к адресату (шлюз). IP-адреса интерфейсов узлов сети представлены в таблице</w:t>
      </w:r>
      <w:r w:rsidR="00543C2D">
        <w:rPr>
          <w:sz w:val="28"/>
        </w:rPr>
        <w:t>:</w:t>
      </w:r>
    </w:p>
    <w:p w14:paraId="4BA29A0D" w14:textId="77777777" w:rsidR="00A400D9" w:rsidRDefault="00A400D9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149C2F4" wp14:editId="05C8AEFC">
            <wp:extent cx="5153025" cy="2909895"/>
            <wp:effectExtent l="0" t="0" r="0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155" cy="29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D437" w14:textId="77777777" w:rsidR="00A400D9" w:rsidRDefault="00A400D9" w:rsidP="00A400D9">
      <w:pPr>
        <w:spacing w:line="276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Конфигурирование статической маршрутизации на маршрутизаторе R1.</w:t>
      </w:r>
    </w:p>
    <w:p w14:paraId="7966269B" w14:textId="77777777" w:rsidR="00E231A5" w:rsidRDefault="00E231A5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7EEDB0B1" wp14:editId="7FA07602">
            <wp:extent cx="4581525" cy="77114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197" cy="7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0656" w14:textId="77777777" w:rsidR="00E231A5" w:rsidRDefault="00E231A5" w:rsidP="00A400D9">
      <w:pPr>
        <w:spacing w:line="276" w:lineRule="auto"/>
        <w:ind w:firstLine="709"/>
        <w:jc w:val="both"/>
        <w:rPr>
          <w:sz w:val="28"/>
        </w:rPr>
      </w:pPr>
    </w:p>
    <w:p w14:paraId="6CD3FF29" w14:textId="77777777" w:rsidR="00E231A5" w:rsidRDefault="00E231A5" w:rsidP="00A400D9">
      <w:pPr>
        <w:spacing w:line="276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Конфигурирование статической маршрутизации на маршрутизаторе R2</w:t>
      </w:r>
    </w:p>
    <w:p w14:paraId="1BF0B3A5" w14:textId="77777777" w:rsidR="00E231A5" w:rsidRDefault="00E231A5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49DC277B" wp14:editId="1DE38429">
            <wp:extent cx="4410075" cy="662892"/>
            <wp:effectExtent l="0" t="0" r="0" b="4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750" cy="6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7C35" w14:textId="77777777" w:rsidR="00E231A5" w:rsidRDefault="00E231A5" w:rsidP="00A400D9">
      <w:pPr>
        <w:spacing w:line="276" w:lineRule="auto"/>
        <w:ind w:firstLine="709"/>
        <w:jc w:val="both"/>
        <w:rPr>
          <w:sz w:val="28"/>
        </w:rPr>
      </w:pPr>
    </w:p>
    <w:p w14:paraId="3831F118" w14:textId="77777777" w:rsidR="00E231A5" w:rsidRDefault="00E231A5" w:rsidP="00A400D9">
      <w:pPr>
        <w:spacing w:line="276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Конфигурирование статической маршрутизации на маршрутизаторе R3.</w:t>
      </w:r>
    </w:p>
    <w:p w14:paraId="6EFAF8A9" w14:textId="77777777" w:rsidR="00E231A5" w:rsidRDefault="00E231A5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3C51D0A4" wp14:editId="29BE02D0">
            <wp:extent cx="4276725" cy="797827"/>
            <wp:effectExtent l="0" t="0" r="0" b="254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442" cy="8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6E85" w14:textId="77777777" w:rsidR="00E231A5" w:rsidRDefault="00E231A5" w:rsidP="00A400D9">
      <w:pPr>
        <w:spacing w:line="276" w:lineRule="auto"/>
        <w:ind w:firstLine="709"/>
        <w:jc w:val="both"/>
        <w:rPr>
          <w:sz w:val="28"/>
        </w:rPr>
      </w:pPr>
    </w:p>
    <w:p w14:paraId="1CF6B95D" w14:textId="77777777" w:rsidR="00471123" w:rsidRDefault="00471123" w:rsidP="00A400D9">
      <w:pPr>
        <w:spacing w:line="276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Проверим таблицу маршрутизации командами </w:t>
      </w:r>
      <w:proofErr w:type="spellStart"/>
      <w:r>
        <w:rPr>
          <w:color w:val="000000"/>
          <w:sz w:val="27"/>
          <w:szCs w:val="27"/>
        </w:rPr>
        <w:t>show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route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ping</w:t>
      </w:r>
      <w:proofErr w:type="spellEnd"/>
    </w:p>
    <w:p w14:paraId="4031DE7B" w14:textId="77777777" w:rsidR="00471123" w:rsidRDefault="00471123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797EBA3A" wp14:editId="0DBB4D04">
            <wp:extent cx="5067300" cy="2105206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962" cy="21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E947" w14:textId="1D26509B" w:rsidR="00471123" w:rsidRDefault="00543C2D" w:rsidP="00543C2D">
      <w:pPr>
        <w:spacing w:line="276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1EEFADC" wp14:editId="4A39731D">
            <wp:extent cx="4457700" cy="4015439"/>
            <wp:effectExtent l="0" t="0" r="0" b="444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983" cy="40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2567" w14:textId="77777777" w:rsidR="00E231A5" w:rsidRDefault="00E231A5" w:rsidP="00A400D9">
      <w:pPr>
        <w:spacing w:line="276" w:lineRule="auto"/>
        <w:ind w:firstLine="709"/>
        <w:jc w:val="both"/>
        <w:rPr>
          <w:sz w:val="28"/>
        </w:rPr>
      </w:pPr>
    </w:p>
    <w:p w14:paraId="7D11CDBC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Контрольные вопросы.</w:t>
      </w:r>
    </w:p>
    <w:p w14:paraId="2F0EA61A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1. В чем преимущества статической маршрутизации?</w:t>
      </w:r>
    </w:p>
    <w:p w14:paraId="6006F036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2. Дайте характеристику параметрам статической таблицы маршрутизации?</w:t>
      </w:r>
    </w:p>
    <w:p w14:paraId="053A2D60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3. Какие этапы при установке устройства присущи маршрутизаторам компании </w:t>
      </w:r>
      <w:proofErr w:type="spellStart"/>
      <w:r w:rsidRPr="00471123">
        <w:rPr>
          <w:color w:val="000000"/>
          <w:sz w:val="27"/>
          <w:szCs w:val="27"/>
        </w:rPr>
        <w:t>Cisco</w:t>
      </w:r>
      <w:proofErr w:type="spellEnd"/>
      <w:r w:rsidRPr="00471123">
        <w:rPr>
          <w:color w:val="000000"/>
          <w:sz w:val="27"/>
          <w:szCs w:val="27"/>
        </w:rPr>
        <w:t>, но отсутствуют у коммутаторов?</w:t>
      </w:r>
    </w:p>
    <w:p w14:paraId="23EB629D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4. Какую из указанных ниже команд можно встретить в интерфейсе командной строки маршрутизатора, но не коммутатора?</w:t>
      </w:r>
    </w:p>
    <w:p w14:paraId="1832F75B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– команда </w:t>
      </w:r>
      <w:proofErr w:type="spellStart"/>
      <w:r w:rsidRPr="00471123">
        <w:rPr>
          <w:color w:val="000000"/>
          <w:sz w:val="27"/>
          <w:szCs w:val="27"/>
        </w:rPr>
        <w:t>cloc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rate</w:t>
      </w:r>
      <w:proofErr w:type="spellEnd"/>
      <w:r w:rsidRPr="00471123">
        <w:rPr>
          <w:color w:val="000000"/>
          <w:sz w:val="27"/>
          <w:szCs w:val="27"/>
        </w:rPr>
        <w:t>;</w:t>
      </w:r>
    </w:p>
    <w:p w14:paraId="76481B1F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– команда </w:t>
      </w:r>
      <w:proofErr w:type="spellStart"/>
      <w:r w:rsidRPr="00471123">
        <w:rPr>
          <w:color w:val="000000"/>
          <w:sz w:val="27"/>
          <w:szCs w:val="27"/>
        </w:rPr>
        <w:t>ip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address</w:t>
      </w:r>
      <w:proofErr w:type="spellEnd"/>
      <w:r w:rsidRPr="00471123">
        <w:rPr>
          <w:color w:val="000000"/>
          <w:sz w:val="27"/>
          <w:szCs w:val="27"/>
        </w:rPr>
        <w:t xml:space="preserve"> маска адрес;</w:t>
      </w:r>
    </w:p>
    <w:p w14:paraId="474575E3" w14:textId="77777777" w:rsidR="00471123" w:rsidRPr="00543C2D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  <w:lang w:val="en-US"/>
        </w:rPr>
      </w:pPr>
      <w:r w:rsidRPr="00543C2D">
        <w:rPr>
          <w:color w:val="000000"/>
          <w:sz w:val="27"/>
          <w:szCs w:val="27"/>
          <w:lang w:val="en-US"/>
        </w:rPr>
        <w:t xml:space="preserve">– </w:t>
      </w:r>
      <w:r w:rsidRPr="00471123">
        <w:rPr>
          <w:color w:val="000000"/>
          <w:sz w:val="27"/>
          <w:szCs w:val="27"/>
        </w:rPr>
        <w:t>команда</w:t>
      </w:r>
      <w:r w:rsidRPr="00543C2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543C2D">
        <w:rPr>
          <w:color w:val="000000"/>
          <w:sz w:val="27"/>
          <w:szCs w:val="27"/>
          <w:lang w:val="en-US"/>
        </w:rPr>
        <w:t>ip</w:t>
      </w:r>
      <w:proofErr w:type="spellEnd"/>
      <w:r w:rsidRPr="00543C2D">
        <w:rPr>
          <w:color w:val="000000"/>
          <w:sz w:val="27"/>
          <w:szCs w:val="27"/>
          <w:lang w:val="en-US"/>
        </w:rPr>
        <w:t xml:space="preserve"> address </w:t>
      </w:r>
      <w:proofErr w:type="spellStart"/>
      <w:r w:rsidRPr="00543C2D">
        <w:rPr>
          <w:color w:val="000000"/>
          <w:sz w:val="27"/>
          <w:szCs w:val="27"/>
          <w:lang w:val="en-US"/>
        </w:rPr>
        <w:t>dhcp</w:t>
      </w:r>
      <w:proofErr w:type="spellEnd"/>
      <w:r w:rsidRPr="00543C2D">
        <w:rPr>
          <w:color w:val="000000"/>
          <w:sz w:val="27"/>
          <w:szCs w:val="27"/>
          <w:lang w:val="en-US"/>
        </w:rPr>
        <w:t>;</w:t>
      </w:r>
    </w:p>
    <w:p w14:paraId="4EC86898" w14:textId="77777777" w:rsidR="00471123" w:rsidRPr="00543C2D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  <w:lang w:val="en-US"/>
        </w:rPr>
      </w:pPr>
      <w:r w:rsidRPr="00543C2D">
        <w:rPr>
          <w:color w:val="000000"/>
          <w:sz w:val="27"/>
          <w:szCs w:val="27"/>
          <w:lang w:val="en-US"/>
        </w:rPr>
        <w:t xml:space="preserve">– </w:t>
      </w:r>
      <w:r w:rsidRPr="00471123">
        <w:rPr>
          <w:color w:val="000000"/>
          <w:sz w:val="27"/>
          <w:szCs w:val="27"/>
        </w:rPr>
        <w:t>команда</w:t>
      </w:r>
      <w:r w:rsidRPr="00543C2D">
        <w:rPr>
          <w:color w:val="000000"/>
          <w:sz w:val="27"/>
          <w:szCs w:val="27"/>
          <w:lang w:val="en-US"/>
        </w:rPr>
        <w:t xml:space="preserve"> interface </w:t>
      </w:r>
      <w:proofErr w:type="spellStart"/>
      <w:r w:rsidRPr="00543C2D">
        <w:rPr>
          <w:color w:val="000000"/>
          <w:sz w:val="27"/>
          <w:szCs w:val="27"/>
          <w:lang w:val="en-US"/>
        </w:rPr>
        <w:t>vlan</w:t>
      </w:r>
      <w:proofErr w:type="spellEnd"/>
      <w:r w:rsidRPr="00543C2D">
        <w:rPr>
          <w:color w:val="000000"/>
          <w:sz w:val="27"/>
          <w:szCs w:val="27"/>
          <w:lang w:val="en-US"/>
        </w:rPr>
        <w:t xml:space="preserve"> 1.</w:t>
      </w:r>
    </w:p>
    <w:p w14:paraId="796174F8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5. Чем отличаются интерфейсы командной строки маршрутизатора и коммутатора компании </w:t>
      </w:r>
      <w:proofErr w:type="spellStart"/>
      <w:r w:rsidRPr="00471123">
        <w:rPr>
          <w:color w:val="000000"/>
          <w:sz w:val="27"/>
          <w:szCs w:val="27"/>
        </w:rPr>
        <w:t>Cisco</w:t>
      </w:r>
      <w:proofErr w:type="spellEnd"/>
      <w:r w:rsidRPr="00471123">
        <w:rPr>
          <w:color w:val="000000"/>
          <w:sz w:val="27"/>
          <w:szCs w:val="27"/>
        </w:rPr>
        <w:t>?</w:t>
      </w:r>
    </w:p>
    <w:p w14:paraId="2AD1418F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lastRenderedPageBreak/>
        <w:t xml:space="preserve">6. Какая из указанных ниже команд не покажет настройки </w:t>
      </w:r>
      <w:proofErr w:type="spellStart"/>
      <w:r w:rsidRPr="00471123">
        <w:rPr>
          <w:color w:val="000000"/>
          <w:sz w:val="27"/>
          <w:szCs w:val="27"/>
        </w:rPr>
        <w:t>IPадресов</w:t>
      </w:r>
      <w:proofErr w:type="spellEnd"/>
      <w:r w:rsidRPr="00471123">
        <w:rPr>
          <w:color w:val="000000"/>
          <w:sz w:val="27"/>
          <w:szCs w:val="27"/>
        </w:rPr>
        <w:t xml:space="preserve"> и масок в устройстве?</w:t>
      </w:r>
    </w:p>
    <w:p w14:paraId="38CCE158" w14:textId="77777777" w:rsidR="00471123" w:rsidRPr="00543C2D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  <w:lang w:val="en-US"/>
        </w:rPr>
      </w:pPr>
      <w:r w:rsidRPr="00543C2D">
        <w:rPr>
          <w:color w:val="000000"/>
          <w:sz w:val="27"/>
          <w:szCs w:val="27"/>
          <w:lang w:val="en-US"/>
        </w:rPr>
        <w:t>– show running-config;</w:t>
      </w:r>
    </w:p>
    <w:p w14:paraId="26EDB101" w14:textId="77777777" w:rsidR="00471123" w:rsidRPr="00543C2D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  <w:lang w:val="en-US"/>
        </w:rPr>
      </w:pPr>
      <w:r w:rsidRPr="00543C2D">
        <w:rPr>
          <w:color w:val="000000"/>
          <w:sz w:val="27"/>
          <w:szCs w:val="27"/>
          <w:lang w:val="en-US"/>
        </w:rPr>
        <w:t xml:space="preserve">– show protocol </w:t>
      </w:r>
      <w:r w:rsidRPr="00471123">
        <w:rPr>
          <w:color w:val="000000"/>
          <w:sz w:val="27"/>
          <w:szCs w:val="27"/>
        </w:rPr>
        <w:t>тип</w:t>
      </w:r>
      <w:r w:rsidRPr="00543C2D">
        <w:rPr>
          <w:color w:val="000000"/>
          <w:sz w:val="27"/>
          <w:szCs w:val="27"/>
          <w:lang w:val="en-US"/>
        </w:rPr>
        <w:t xml:space="preserve"> </w:t>
      </w:r>
      <w:r w:rsidRPr="00471123">
        <w:rPr>
          <w:color w:val="000000"/>
          <w:sz w:val="27"/>
          <w:szCs w:val="27"/>
        </w:rPr>
        <w:t>номер</w:t>
      </w:r>
      <w:r w:rsidRPr="00543C2D">
        <w:rPr>
          <w:color w:val="000000"/>
          <w:sz w:val="27"/>
          <w:szCs w:val="27"/>
          <w:lang w:val="en-US"/>
        </w:rPr>
        <w:t>;</w:t>
      </w:r>
    </w:p>
    <w:p w14:paraId="07AC4A82" w14:textId="77777777" w:rsidR="00471123" w:rsidRPr="00543C2D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  <w:lang w:val="en-US"/>
        </w:rPr>
      </w:pPr>
      <w:r w:rsidRPr="00543C2D">
        <w:rPr>
          <w:color w:val="000000"/>
          <w:sz w:val="27"/>
          <w:szCs w:val="27"/>
          <w:lang w:val="en-US"/>
        </w:rPr>
        <w:t xml:space="preserve">– show </w:t>
      </w:r>
      <w:proofErr w:type="spellStart"/>
      <w:r w:rsidRPr="00543C2D">
        <w:rPr>
          <w:color w:val="000000"/>
          <w:sz w:val="27"/>
          <w:szCs w:val="27"/>
          <w:lang w:val="en-US"/>
        </w:rPr>
        <w:t>ip</w:t>
      </w:r>
      <w:proofErr w:type="spellEnd"/>
      <w:r w:rsidRPr="00543C2D">
        <w:rPr>
          <w:color w:val="000000"/>
          <w:sz w:val="27"/>
          <w:szCs w:val="27"/>
          <w:lang w:val="en-US"/>
        </w:rPr>
        <w:t xml:space="preserve"> interface brief;</w:t>
      </w:r>
    </w:p>
    <w:p w14:paraId="77B31A37" w14:textId="77777777" w:rsidR="00471123" w:rsidRPr="00543C2D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  <w:lang w:val="en-US"/>
        </w:rPr>
      </w:pPr>
      <w:r w:rsidRPr="00543C2D">
        <w:rPr>
          <w:color w:val="000000"/>
          <w:sz w:val="27"/>
          <w:szCs w:val="27"/>
          <w:lang w:val="en-US"/>
        </w:rPr>
        <w:t>– show version.</w:t>
      </w:r>
    </w:p>
    <w:p w14:paraId="2D01AAA4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7. Перечислите основные функции маршрутизатора в соответствии с уровнями модели OSI.</w:t>
      </w:r>
    </w:p>
    <w:p w14:paraId="33FC1664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8. Приведите классификацию маршрутизаторов по областям применения.</w:t>
      </w:r>
    </w:p>
    <w:p w14:paraId="68F3D8BC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9. Перечислите основные технические характеристики маршрутизаторов.</w:t>
      </w:r>
    </w:p>
    <w:p w14:paraId="6DCE9F67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10. Дайте характеристику основным сериям маршрутизаторов компании </w:t>
      </w:r>
      <w:proofErr w:type="spellStart"/>
      <w:r w:rsidRPr="00471123">
        <w:rPr>
          <w:color w:val="000000"/>
          <w:sz w:val="27"/>
          <w:szCs w:val="27"/>
        </w:rPr>
        <w:t>Cisco</w:t>
      </w:r>
      <w:proofErr w:type="spellEnd"/>
      <w:r w:rsidRPr="00471123">
        <w:rPr>
          <w:color w:val="000000"/>
          <w:sz w:val="27"/>
          <w:szCs w:val="27"/>
        </w:rPr>
        <w:t>.</w:t>
      </w:r>
    </w:p>
    <w:p w14:paraId="2AC61CF8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11. Приведите перечень протоколов маршрутизации и дайте им краткие характеристики.</w:t>
      </w:r>
    </w:p>
    <w:p w14:paraId="0D5214F6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12. Приведите перечень поддерживаемых маршрутизаторами интерфейсов для локальных и глобальных сетей и определите их назначение.</w:t>
      </w:r>
    </w:p>
    <w:p w14:paraId="20FAE40E" w14:textId="77777777"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13. Приведите перечень поддерживаемых маршрутизаторами сетевых протоколов и определите их назначение.</w:t>
      </w:r>
    </w:p>
    <w:p w14:paraId="540BB9E3" w14:textId="77777777" w:rsidR="00471123" w:rsidRPr="00471123" w:rsidRDefault="00471123" w:rsidP="00471123">
      <w:pPr>
        <w:spacing w:line="276" w:lineRule="auto"/>
        <w:ind w:firstLine="709"/>
        <w:jc w:val="both"/>
        <w:rPr>
          <w:color w:val="000000"/>
          <w:sz w:val="27"/>
          <w:szCs w:val="27"/>
        </w:rPr>
      </w:pPr>
    </w:p>
    <w:sectPr w:rsidR="00471123" w:rsidRPr="00471123" w:rsidSect="00070A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57437" w14:textId="77777777" w:rsidR="00B23D3E" w:rsidRDefault="00B23D3E">
      <w:r>
        <w:separator/>
      </w:r>
    </w:p>
  </w:endnote>
  <w:endnote w:type="continuationSeparator" w:id="0">
    <w:p w14:paraId="13823FE0" w14:textId="77777777" w:rsidR="00B23D3E" w:rsidRDefault="00B23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408AE" w14:textId="77777777" w:rsidR="00B9674A" w:rsidRDefault="00B9674A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DCDC6E4" w14:textId="77777777"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23FBF" w14:textId="77777777" w:rsidR="00B9674A" w:rsidRPr="00FA7587" w:rsidRDefault="00B9674A" w:rsidP="00E839AF">
    <w:pPr>
      <w:pStyle w:val="a5"/>
      <w:framePr w:w="331" w:wrap="around" w:vAnchor="text" w:hAnchor="page" w:x="10966" w:y="103"/>
      <w:jc w:val="center"/>
      <w:rPr>
        <w:rStyle w:val="a4"/>
        <w:szCs w:val="28"/>
      </w:rPr>
    </w:pPr>
    <w:r w:rsidRPr="00FA7587">
      <w:rPr>
        <w:rStyle w:val="a4"/>
        <w:szCs w:val="28"/>
      </w:rPr>
      <w:fldChar w:fldCharType="begin"/>
    </w:r>
    <w:r w:rsidRPr="00FA7587">
      <w:rPr>
        <w:rStyle w:val="a4"/>
        <w:szCs w:val="28"/>
      </w:rPr>
      <w:instrText xml:space="preserve">PAGE  </w:instrText>
    </w:r>
    <w:r w:rsidRPr="00FA7587">
      <w:rPr>
        <w:rStyle w:val="a4"/>
        <w:szCs w:val="28"/>
      </w:rPr>
      <w:fldChar w:fldCharType="separate"/>
    </w:r>
    <w:r w:rsidR="00471123">
      <w:rPr>
        <w:rStyle w:val="a4"/>
        <w:noProof/>
        <w:szCs w:val="28"/>
      </w:rPr>
      <w:t>4</w:t>
    </w:r>
    <w:r w:rsidRPr="00FA7587">
      <w:rPr>
        <w:rStyle w:val="a4"/>
        <w:szCs w:val="28"/>
      </w:rPr>
      <w:fldChar w:fldCharType="end"/>
    </w:r>
  </w:p>
  <w:p w14:paraId="20045689" w14:textId="77777777"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F0002" w14:textId="77777777" w:rsidR="00B9674A" w:rsidRDefault="004576D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29C30E9" wp14:editId="1D0D4917">
              <wp:simplePos x="0" y="0"/>
              <wp:positionH relativeFrom="column">
                <wp:posOffset>2389505</wp:posOffset>
              </wp:positionH>
              <wp:positionV relativeFrom="paragraph">
                <wp:posOffset>-487680</wp:posOffset>
              </wp:positionV>
              <wp:extent cx="2400300" cy="895985"/>
              <wp:effectExtent l="0" t="0" r="0" b="0"/>
              <wp:wrapNone/>
              <wp:docPr id="39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95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D5FEE7" w14:textId="77777777" w:rsidR="006D5F54" w:rsidRPr="00BC4AE3" w:rsidRDefault="006D5F54" w:rsidP="00E336DC">
                          <w:pPr>
                            <w:spacing w:line="360" w:lineRule="auto"/>
                            <w:jc w:val="center"/>
                            <w:rPr>
                              <w:sz w:val="12"/>
                            </w:rPr>
                          </w:pPr>
                        </w:p>
                        <w:p w14:paraId="5CA0CF70" w14:textId="77777777" w:rsidR="00BC4AE3" w:rsidRPr="00BC4AE3" w:rsidRDefault="00CF271F" w:rsidP="00BC4AE3">
                          <w:pPr>
                            <w:spacing w:line="360" w:lineRule="auto"/>
                            <w:jc w:val="center"/>
                          </w:pPr>
                          <w:r>
                            <w:t>Практическая</w:t>
                          </w:r>
                          <w:r w:rsidR="00BC4AE3" w:rsidRPr="00BC4AE3">
                            <w:t xml:space="preserve"> работа № </w:t>
                          </w:r>
                          <w:r w:rsidR="003655D1">
                            <w:t>5</w:t>
                          </w:r>
                          <w:r w:rsidR="00BC4AE3" w:rsidRPr="00BC4AE3">
                            <w:t>.</w:t>
                          </w:r>
                        </w:p>
                        <w:p w14:paraId="2042EEB4" w14:textId="77777777" w:rsidR="00BC4AE3" w:rsidRPr="003655D1" w:rsidRDefault="00BC4AE3" w:rsidP="00366710">
                          <w:pPr>
                            <w:spacing w:line="360" w:lineRule="auto"/>
                            <w:jc w:val="center"/>
                          </w:pPr>
                          <w:r w:rsidRPr="003E4EEB">
                            <w:rPr>
                              <w:sz w:val="16"/>
                            </w:rPr>
                            <w:t>Тема: «</w:t>
                          </w:r>
                          <w:r w:rsidR="003655D1" w:rsidRPr="003655D1">
                            <w:t>Настройка статической маршрутизации на устройствах CISCO</w:t>
                          </w:r>
                          <w:r w:rsidRPr="003655D1">
                            <w:t>»</w:t>
                          </w:r>
                        </w:p>
                        <w:p w14:paraId="42CC4243" w14:textId="77777777" w:rsidR="00B9674A" w:rsidRPr="003E4EEB" w:rsidRDefault="00B9674A" w:rsidP="00B810C0">
                          <w:pPr>
                            <w:jc w:val="center"/>
                            <w:rPr>
                              <w:iCs/>
                              <w:sz w:val="16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C30E9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48" type="#_x0000_t202" style="position:absolute;margin-left:188.15pt;margin-top:-38.4pt;width:189pt;height:7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" stroked="f">
              <v:textbox>
                <w:txbxContent>
                  <w:p w14:paraId="70D5FEE7" w14:textId="77777777" w:rsidR="006D5F54" w:rsidRPr="00BC4AE3" w:rsidRDefault="006D5F54" w:rsidP="00E336DC">
                    <w:pPr>
                      <w:spacing w:line="360" w:lineRule="auto"/>
                      <w:jc w:val="center"/>
                      <w:rPr>
                        <w:sz w:val="12"/>
                      </w:rPr>
                    </w:pPr>
                  </w:p>
                  <w:p w14:paraId="5CA0CF70" w14:textId="77777777" w:rsidR="00BC4AE3" w:rsidRPr="00BC4AE3" w:rsidRDefault="00CF271F" w:rsidP="00BC4AE3">
                    <w:pPr>
                      <w:spacing w:line="360" w:lineRule="auto"/>
                      <w:jc w:val="center"/>
                    </w:pPr>
                    <w:r>
                      <w:t>Практическая</w:t>
                    </w:r>
                    <w:r w:rsidR="00BC4AE3" w:rsidRPr="00BC4AE3">
                      <w:t xml:space="preserve"> работа № </w:t>
                    </w:r>
                    <w:r w:rsidR="003655D1">
                      <w:t>5</w:t>
                    </w:r>
                    <w:r w:rsidR="00BC4AE3" w:rsidRPr="00BC4AE3">
                      <w:t>.</w:t>
                    </w:r>
                  </w:p>
                  <w:p w14:paraId="2042EEB4" w14:textId="77777777" w:rsidR="00BC4AE3" w:rsidRPr="003655D1" w:rsidRDefault="00BC4AE3" w:rsidP="00366710">
                    <w:pPr>
                      <w:spacing w:line="360" w:lineRule="auto"/>
                      <w:jc w:val="center"/>
                    </w:pPr>
                    <w:r w:rsidRPr="003E4EEB">
                      <w:rPr>
                        <w:sz w:val="16"/>
                      </w:rPr>
                      <w:t>Тема: «</w:t>
                    </w:r>
                    <w:r w:rsidR="003655D1" w:rsidRPr="003655D1">
                      <w:t>Настройка статической маршрутизации на устройствах CISCO</w:t>
                    </w:r>
                    <w:r w:rsidRPr="003655D1">
                      <w:t>»</w:t>
                    </w:r>
                  </w:p>
                  <w:p w14:paraId="42CC4243" w14:textId="77777777" w:rsidR="00B9674A" w:rsidRPr="003E4EEB" w:rsidRDefault="00B9674A" w:rsidP="00B810C0">
                    <w:pPr>
                      <w:jc w:val="center"/>
                      <w:rPr>
                        <w:iCs/>
                        <w:sz w:val="16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B9C728" wp14:editId="6F1A0E2A">
              <wp:simplePos x="0" y="0"/>
              <wp:positionH relativeFrom="column">
                <wp:posOffset>4845685</wp:posOffset>
              </wp:positionH>
              <wp:positionV relativeFrom="paragraph">
                <wp:posOffset>-133985</wp:posOffset>
              </wp:positionV>
              <wp:extent cx="1557655" cy="515620"/>
              <wp:effectExtent l="0" t="0" r="0" b="0"/>
              <wp:wrapNone/>
              <wp:docPr id="4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B235E" w14:textId="77777777"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proofErr w:type="spellStart"/>
                          <w:r w:rsidRPr="004576D4">
                            <w:rPr>
                              <w:iCs/>
                            </w:rPr>
                            <w:t>ИСОиП</w:t>
                          </w:r>
                          <w:proofErr w:type="spellEnd"/>
                          <w:r w:rsidRPr="004576D4">
                            <w:rPr>
                              <w:iCs/>
                            </w:rPr>
                            <w:t xml:space="preserve">(ф)ДГТУ </w:t>
                          </w:r>
                        </w:p>
                        <w:p w14:paraId="2A489EE6" w14:textId="77777777"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ИСТ-</w:t>
                          </w:r>
                          <w:r w:rsidR="00134D4C" w:rsidRPr="004576D4">
                            <w:rPr>
                              <w:iCs/>
                            </w:rPr>
                            <w:t>Tb</w:t>
                          </w:r>
                          <w:r w:rsidR="008C735E" w:rsidRPr="004576D4">
                            <w:rPr>
                              <w:iCs/>
                            </w:rPr>
                            <w:t>2</w:t>
                          </w:r>
                          <w:r w:rsidRPr="004576D4">
                            <w:rPr>
                              <w:iCs/>
                            </w:rPr>
                            <w:t>1</w:t>
                          </w:r>
                        </w:p>
                        <w:p w14:paraId="3F04978D" w14:textId="77777777" w:rsidR="00B9674A" w:rsidRPr="006F4560" w:rsidRDefault="00B9674A" w:rsidP="00BD3A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9C728" id="Text Box 116" o:spid="_x0000_s1049" type="#_x0000_t202" style="position:absolute;margin-left:381.55pt;margin-top:-10.55pt;width:122.65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" stroked="f">
              <v:textbox>
                <w:txbxContent>
                  <w:p w14:paraId="54BB235E" w14:textId="77777777"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proofErr w:type="spellStart"/>
                    <w:r w:rsidRPr="004576D4">
                      <w:rPr>
                        <w:iCs/>
                      </w:rPr>
                      <w:t>ИСОиП</w:t>
                    </w:r>
                    <w:proofErr w:type="spellEnd"/>
                    <w:r w:rsidRPr="004576D4">
                      <w:rPr>
                        <w:iCs/>
                      </w:rPr>
                      <w:t xml:space="preserve">(ф)ДГТУ </w:t>
                    </w:r>
                  </w:p>
                  <w:p w14:paraId="2A489EE6" w14:textId="77777777"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ИСТ-</w:t>
                    </w:r>
                    <w:r w:rsidR="00134D4C" w:rsidRPr="004576D4">
                      <w:rPr>
                        <w:iCs/>
                      </w:rPr>
                      <w:t>Tb</w:t>
                    </w:r>
                    <w:r w:rsidR="008C735E" w:rsidRPr="004576D4">
                      <w:rPr>
                        <w:iCs/>
                      </w:rPr>
                      <w:t>2</w:t>
                    </w:r>
                    <w:r w:rsidRPr="004576D4">
                      <w:rPr>
                        <w:iCs/>
                      </w:rPr>
                      <w:t>1</w:t>
                    </w:r>
                  </w:p>
                  <w:p w14:paraId="3F04978D" w14:textId="77777777" w:rsidR="00B9674A" w:rsidRPr="006F4560" w:rsidRDefault="00B9674A" w:rsidP="00BD3A3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59E49C8" wp14:editId="3481667B">
              <wp:simplePos x="0" y="0"/>
              <wp:positionH relativeFrom="column">
                <wp:posOffset>6086475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4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350A6" w14:textId="77777777" w:rsidR="00B9674A" w:rsidRPr="008D3A71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9E49C8" id="Text Box 75" o:spid="_x0000_s1050" type="#_x0000_t202" style="position:absolute;margin-left:479.25pt;margin-top:-25.8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" stroked="f">
              <v:fill opacity="32896f"/>
              <v:textbox inset="0,0,0,0">
                <w:txbxContent>
                  <w:p w14:paraId="066350A6" w14:textId="77777777" w:rsidR="00B9674A" w:rsidRPr="008D3A71" w:rsidRDefault="00B9674A">
                    <w:pPr>
                      <w:rPr>
                        <w:iCs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3455AF1" wp14:editId="76BEBCB8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172720"/>
              <wp:effectExtent l="0" t="0" r="0" b="0"/>
              <wp:wrapNone/>
              <wp:docPr id="4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1F56" w14:textId="77777777" w:rsidR="00B9674A" w:rsidRPr="008B6420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</w:t>
                          </w:r>
                          <w:r w:rsidRPr="008B6420">
                            <w:rPr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55AF1" id="Text Box 74" o:spid="_x0000_s1051" type="#_x0000_t202" style="position:absolute;margin-left:424.1pt;margin-top:-25.85pt;width:21.6pt;height:1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" stroked="f">
              <v:fill opacity="32896f"/>
              <v:textbox inset="0,0,0,0">
                <w:txbxContent>
                  <w:p w14:paraId="0F121F56" w14:textId="77777777" w:rsidR="00B9674A" w:rsidRPr="008B6420" w:rsidRDefault="00B9674A">
                    <w:pPr>
                      <w:rPr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</w:t>
                    </w:r>
                    <w:r w:rsidRPr="008B6420">
                      <w:rPr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E5AD1A3" wp14:editId="4D29182E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0" b="0"/>
              <wp:wrapNone/>
              <wp:docPr id="3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0FF78" w14:textId="151A8888" w:rsidR="00B9674A" w:rsidRPr="00543C2D" w:rsidRDefault="00543C2D">
                          <w:pPr>
                            <w:rPr>
                              <w:iCs/>
                              <w:sz w:val="14"/>
                              <w:szCs w:val="14"/>
                            </w:rPr>
                          </w:pPr>
                          <w:r w:rsidRPr="00543C2D">
                            <w:rPr>
                              <w:iCs/>
                              <w:sz w:val="14"/>
                              <w:szCs w:val="14"/>
                            </w:rPr>
                            <w:t>Веретельников А. 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5AD1A3" id="Text Box 76" o:spid="_x0000_s1052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" stroked="f">
              <v:fill opacity="32896f"/>
              <v:textbox inset="0,0,0,0">
                <w:txbxContent>
                  <w:p w14:paraId="1650FF78" w14:textId="151A8888" w:rsidR="00B9674A" w:rsidRPr="00543C2D" w:rsidRDefault="00543C2D">
                    <w:pPr>
                      <w:rPr>
                        <w:iCs/>
                        <w:sz w:val="14"/>
                        <w:szCs w:val="14"/>
                      </w:rPr>
                    </w:pPr>
                    <w:r w:rsidRPr="00543C2D">
                      <w:rPr>
                        <w:iCs/>
                        <w:sz w:val="14"/>
                        <w:szCs w:val="14"/>
                      </w:rPr>
                      <w:t>Веретельников А. С.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917EDE" wp14:editId="34BCE28A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2D2DF" w14:textId="6C06CFC6" w:rsidR="00663528" w:rsidRPr="00C86265" w:rsidRDefault="004576D4" w:rsidP="0066352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ИКСИС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663528" w:rsidRPr="00663528">
                            <w:rPr>
                              <w:sz w:val="28"/>
                              <w:szCs w:val="28"/>
                            </w:rPr>
                            <w:t>09.03.02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543C2D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0000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543C2D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="008C735E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6D5F54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</w:p>
                        <w:p w14:paraId="228062F2" w14:textId="77777777" w:rsidR="00B9674A" w:rsidRPr="006A2B89" w:rsidRDefault="00B9674A" w:rsidP="00BD3A3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17EDE" id="Text Box 114" o:spid="_x0000_s1053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" stroked="f">
              <v:textbox>
                <w:txbxContent>
                  <w:p w14:paraId="15A2D2DF" w14:textId="6C06CFC6" w:rsidR="00663528" w:rsidRPr="00C86265" w:rsidRDefault="004576D4" w:rsidP="0066352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ИКСИС</w:t>
                    </w:r>
                    <w:r w:rsidR="00ED3BA5">
                      <w:rPr>
                        <w:sz w:val="28"/>
                        <w:szCs w:val="28"/>
                      </w:rPr>
                      <w:t>.</w:t>
                    </w:r>
                    <w:r w:rsidR="00663528" w:rsidRPr="00663528">
                      <w:rPr>
                        <w:sz w:val="28"/>
                        <w:szCs w:val="28"/>
                      </w:rPr>
                      <w:t>09.03.02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543C2D">
                      <w:rPr>
                        <w:sz w:val="28"/>
                        <w:szCs w:val="28"/>
                      </w:rPr>
                      <w:t>0</w:t>
                    </w:r>
                    <w:r w:rsidR="008C735E">
                      <w:rPr>
                        <w:sz w:val="28"/>
                        <w:szCs w:val="28"/>
                      </w:rPr>
                      <w:t>2</w:t>
                    </w:r>
                    <w:r w:rsidR="00ED3BA5">
                      <w:rPr>
                        <w:sz w:val="28"/>
                        <w:szCs w:val="28"/>
                      </w:rPr>
                      <w:t>0000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543C2D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="008C735E">
                      <w:rPr>
                        <w:sz w:val="28"/>
                        <w:szCs w:val="28"/>
                      </w:rPr>
                      <w:t>П</w:t>
                    </w:r>
                    <w:r w:rsidR="006D5F5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</w:p>
                  <w:p w14:paraId="228062F2" w14:textId="77777777" w:rsidR="00B9674A" w:rsidRPr="006A2B89" w:rsidRDefault="00B9674A" w:rsidP="00BD3A3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4BA472" wp14:editId="69F07ADC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B3441C" w14:textId="77777777"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У</w:t>
                          </w:r>
                          <w:r w:rsidRPr="00A01A64">
                            <w:rPr>
                              <w:iCs/>
                              <w:lang w:val="en-US"/>
                            </w:rPr>
                            <w:t>т</w:t>
                          </w:r>
                          <w:r w:rsidRPr="00A01A64">
                            <w:rPr>
                              <w:iCs/>
                            </w:rPr>
                            <w:t>в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BA472" id="Text Box 113" o:spid="_x0000_s1054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" filled="f" stroked="f">
              <v:textbox>
                <w:txbxContent>
                  <w:p w14:paraId="3FB3441C" w14:textId="77777777"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У</w:t>
                    </w:r>
                    <w:r w:rsidRPr="00A01A64">
                      <w:rPr>
                        <w:iCs/>
                        <w:lang w:val="en-US"/>
                      </w:rPr>
                      <w:t>т</w:t>
                    </w:r>
                    <w:r w:rsidRPr="00A01A64">
                      <w:rPr>
                        <w:iCs/>
                      </w:rPr>
                      <w:t>в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9A634C5" wp14:editId="08434429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5A672" w14:textId="77777777"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A01A64">
                            <w:rPr>
                              <w:iCs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A634C5" id="Text Box 112" o:spid="_x0000_s1055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" filled="f" stroked="f">
              <v:textbox>
                <w:txbxContent>
                  <w:p w14:paraId="10D5A672" w14:textId="77777777"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proofErr w:type="gramStart"/>
                    <w:r w:rsidRPr="00A01A64">
                      <w:rPr>
                        <w:iCs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9A7D2A" wp14:editId="1CC06470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44106" w14:textId="77777777"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 w:rsidRPr="00A01A64">
                            <w:rPr>
                              <w:iCs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A7D2A" id="Text Box 111" o:spid="_x0000_s1056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" filled="f" stroked="f">
              <v:textbox>
                <w:txbxContent>
                  <w:p w14:paraId="30344106" w14:textId="77777777"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r w:rsidRPr="00A01A64">
                      <w:rPr>
                        <w:iCs/>
                      </w:rPr>
                      <w:t>Разраб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BD9EEA9" wp14:editId="12A5984C">
              <wp:simplePos x="0" y="0"/>
              <wp:positionH relativeFrom="column">
                <wp:posOffset>4990465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3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C8261" id="Line 1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IZKpaEUAgAAKgQAAA4AAAAAAAAAAAAAAAAALgIAAGRycy9lMm9Eb2MueG1sUEsBAi0AFAAGAAgA&#10;AAAhALWPG8/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05959" wp14:editId="55009EF2">
              <wp:simplePos x="0" y="0"/>
              <wp:positionH relativeFrom="column">
                <wp:posOffset>5135245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2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13371" id="Line 1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QzFAIAACo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GpOtDMUAgAAKgQAAA4AAAAAAAAAAAAAAAAALgIAAGRycy9lMm9Eb2MueG1sUEsBAi0AFAAGAAgA&#10;AAAhAJXhnM7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3DE8E3F" wp14:editId="5C03C2AE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1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65DE" w14:textId="77777777"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E8E3F" id="Text Box 108" o:spid="_x0000_s1057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" filled="f" stroked="f">
              <v:textbox>
                <w:txbxContent>
                  <w:p w14:paraId="649365DE" w14:textId="77777777"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750651B" wp14:editId="024372C3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962DA" w14:textId="77777777"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Лист</w:t>
                          </w:r>
                        </w:p>
                        <w:p w14:paraId="20C23A4F" w14:textId="77777777"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0651B" id="Text Box 107" o:spid="_x0000_s1058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" filled="f" stroked="f">
              <v:textbox>
                <w:txbxContent>
                  <w:p w14:paraId="7A2962DA" w14:textId="77777777"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Лист</w:t>
                    </w:r>
                  </w:p>
                  <w:p w14:paraId="20C23A4F" w14:textId="77777777"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0964DEC" wp14:editId="51384195">
              <wp:simplePos x="0" y="0"/>
              <wp:positionH relativeFrom="page">
                <wp:posOffset>5637530</wp:posOffset>
              </wp:positionH>
              <wp:positionV relativeFrom="page">
                <wp:posOffset>9750425</wp:posOffset>
              </wp:positionV>
              <wp:extent cx="1626235" cy="0"/>
              <wp:effectExtent l="0" t="0" r="0" b="0"/>
              <wp:wrapNone/>
              <wp:docPr id="2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22807" id="Line 10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MB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DNUUMB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638E2CB" wp14:editId="7F6174A3">
              <wp:simplePos x="0" y="0"/>
              <wp:positionH relativeFrom="page">
                <wp:posOffset>5637530</wp:posOffset>
              </wp:positionH>
              <wp:positionV relativeFrom="page">
                <wp:posOffset>9568815</wp:posOffset>
              </wp:positionV>
              <wp:extent cx="0" cy="911225"/>
              <wp:effectExtent l="0" t="0" r="0" b="0"/>
              <wp:wrapNone/>
              <wp:docPr id="2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5AD29" id="Line 10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J2FAIAACs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C48AD3" wp14:editId="070E9301">
              <wp:simplePos x="0" y="0"/>
              <wp:positionH relativeFrom="page">
                <wp:posOffset>6071235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2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4A996" id="Line 10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y+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srPsv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52A3260" wp14:editId="4EDB82BD">
              <wp:simplePos x="0" y="0"/>
              <wp:positionH relativeFrom="column">
                <wp:posOffset>-104140</wp:posOffset>
              </wp:positionH>
              <wp:positionV relativeFrom="paragraph">
                <wp:posOffset>-1073785</wp:posOffset>
              </wp:positionV>
              <wp:extent cx="6576060" cy="0"/>
              <wp:effectExtent l="0" t="0" r="0" b="0"/>
              <wp:wrapNone/>
              <wp:docPr id="2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6BFCDA" id="Line 10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db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PvKHWx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335BC9" wp14:editId="0B5500AB">
              <wp:simplePos x="0" y="0"/>
              <wp:positionH relativeFrom="column">
                <wp:posOffset>-104140</wp:posOffset>
              </wp:positionH>
              <wp:positionV relativeFrom="paragraph">
                <wp:posOffset>-891540</wp:posOffset>
              </wp:positionV>
              <wp:extent cx="2456815" cy="0"/>
              <wp:effectExtent l="0" t="0" r="0" b="0"/>
              <wp:wrapNone/>
              <wp:docPr id="2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21416" id="Line 10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LGEgIAACs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76102" wp14:editId="51216F1B">
              <wp:simplePos x="0" y="0"/>
              <wp:positionH relativeFrom="column">
                <wp:posOffset>-104140</wp:posOffset>
              </wp:positionH>
              <wp:positionV relativeFrom="paragraph">
                <wp:posOffset>-709295</wp:posOffset>
              </wp:positionV>
              <wp:extent cx="2456815" cy="0"/>
              <wp:effectExtent l="0" t="0" r="0" b="0"/>
              <wp:wrapNone/>
              <wp:docPr id="2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C23E7" id="Line 10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g8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J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C4ryDw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B02F6F" wp14:editId="241879E3">
              <wp:simplePos x="0" y="0"/>
              <wp:positionH relativeFrom="page">
                <wp:posOffset>3144520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3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0FDE8" id="Line 10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88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Kj388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8B4A8" wp14:editId="1B077DE8">
              <wp:simplePos x="0" y="0"/>
              <wp:positionH relativeFrom="page">
                <wp:posOffset>2783205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2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A353F" id="Line 9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dQ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wi&#10;JHELM9pxydBy6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A3KJdQ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75DDD7" wp14:editId="09CC2932">
              <wp:simplePos x="0" y="0"/>
              <wp:positionH relativeFrom="page">
                <wp:posOffset>1301750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1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A1603" id="Line 9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5x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BukPnE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551D75" wp14:editId="7457F77A">
              <wp:simplePos x="0" y="0"/>
              <wp:positionH relativeFrom="column">
                <wp:posOffset>-104140</wp:posOffset>
              </wp:positionH>
              <wp:positionV relativeFrom="paragraph">
                <wp:posOffset>-162560</wp:posOffset>
              </wp:positionV>
              <wp:extent cx="2456815" cy="0"/>
              <wp:effectExtent l="0" t="0" r="0" b="0"/>
              <wp:wrapNone/>
              <wp:docPr id="20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F9A75" id="Line 9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Ua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KYodRoUAgAAKgQAAA4AAAAAAAAAAAAAAAAALgIAAGRycy9lMm9Eb2MueG1sUEsBAi0AFAAGAAgA&#10;AAAhAHCGe3z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E0BC3" wp14:editId="2ED62F34">
              <wp:simplePos x="0" y="0"/>
              <wp:positionH relativeFrom="column">
                <wp:posOffset>-104140</wp:posOffset>
              </wp:positionH>
              <wp:positionV relativeFrom="paragraph">
                <wp:posOffset>-345440</wp:posOffset>
              </wp:positionV>
              <wp:extent cx="2456815" cy="0"/>
              <wp:effectExtent l="0" t="0" r="0" b="0"/>
              <wp:wrapNone/>
              <wp:docPr id="19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A2539" id="Line 9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G1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DD9F00" wp14:editId="7629BD48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18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10004" w14:textId="77777777"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proofErr w:type="spellStart"/>
                          <w:r w:rsidRPr="00A01A64">
                            <w:rPr>
                              <w:iCs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D9F00" id="Text Box 95" o:spid="_x0000_s1059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" filled="f" stroked="f">
              <v:textbox>
                <w:txbxContent>
                  <w:p w14:paraId="00010004" w14:textId="77777777"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proofErr w:type="spellStart"/>
                    <w:r w:rsidRPr="00A01A64">
                      <w:rPr>
                        <w:iCs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4F5DC8" wp14:editId="11CD876B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17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CE91" w14:textId="77777777" w:rsidR="00B9674A" w:rsidRPr="00A01A64" w:rsidRDefault="00B9674A">
                          <w:pPr>
                            <w:pStyle w:val="9"/>
                            <w:rPr>
                              <w:i w:val="0"/>
                              <w:lang w:val="en-US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F5DC8" id="Text Box 94" o:spid="_x0000_s1060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" filled="f" stroked="f">
              <v:textbox>
                <w:txbxContent>
                  <w:p w14:paraId="26EACE91" w14:textId="77777777" w:rsidR="00B9674A" w:rsidRPr="00A01A64" w:rsidRDefault="00B9674A">
                    <w:pPr>
                      <w:pStyle w:val="9"/>
                      <w:rPr>
                        <w:i w:val="0"/>
                        <w:lang w:val="en-US"/>
                      </w:rPr>
                    </w:pPr>
                    <w:r w:rsidRPr="00A01A64">
                      <w:rPr>
                        <w:i w:val="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D0CB79" wp14:editId="291A8BE5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16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7A354" w14:textId="77777777"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0CB79" id="Text Box 93" o:spid="_x0000_s1061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" filled="f" stroked="f">
              <v:textbox>
                <w:txbxContent>
                  <w:p w14:paraId="2FA7A354" w14:textId="77777777"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A7586BC" wp14:editId="09BEE37F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1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D41EF" w14:textId="77777777"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586BC" id="Text Box 92" o:spid="_x0000_s1062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" filled="f" stroked="f">
              <v:textbox>
                <w:txbxContent>
                  <w:p w14:paraId="04BD41EF" w14:textId="77777777"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B2A22B9" wp14:editId="1A831E20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444EF" w14:textId="77777777" w:rsidR="00B9674A" w:rsidRPr="00A01A64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A22B9" id="Text Box 91" o:spid="_x0000_s1063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" filled="f" stroked="f">
              <v:textbox>
                <w:txbxContent>
                  <w:p w14:paraId="1ED444EF" w14:textId="77777777" w:rsidR="00B9674A" w:rsidRPr="00A01A64" w:rsidRDefault="00B9674A">
                    <w:pPr>
                      <w:pStyle w:val="9"/>
                      <w:rPr>
                        <w:i w:val="0"/>
                      </w:rPr>
                    </w:pPr>
                    <w:r w:rsidRPr="00A01A64">
                      <w:rPr>
                        <w:i w:val="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278279" wp14:editId="0DC5356D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13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D26B6" w14:textId="77777777" w:rsidR="00B9674A" w:rsidRPr="008B6420" w:rsidRDefault="00B9674A">
                          <w:pPr>
                            <w:jc w:val="right"/>
                            <w:rPr>
                              <w:iCs/>
                            </w:rPr>
                          </w:pPr>
                          <w:r w:rsidRPr="008B6420">
                            <w:rPr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78279" id="Text Box 90" o:spid="_x0000_s1064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" filled="f" stroked="f">
              <v:textbox>
                <w:txbxContent>
                  <w:p w14:paraId="574D26B6" w14:textId="77777777" w:rsidR="00B9674A" w:rsidRPr="008B6420" w:rsidRDefault="00B9674A">
                    <w:pPr>
                      <w:jc w:val="right"/>
                      <w:rPr>
                        <w:iCs/>
                      </w:rPr>
                    </w:pPr>
                    <w:r w:rsidRPr="008B6420">
                      <w:rPr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19F456D" wp14:editId="36375498">
              <wp:simplePos x="0" y="0"/>
              <wp:positionH relativeFrom="page">
                <wp:posOffset>5637530</wp:posOffset>
              </wp:positionH>
              <wp:positionV relativeFrom="page">
                <wp:posOffset>9933305</wp:posOffset>
              </wp:positionV>
              <wp:extent cx="1626235" cy="0"/>
              <wp:effectExtent l="0" t="0" r="0" b="0"/>
              <wp:wrapNone/>
              <wp:docPr id="1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230F8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NI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CxzM0g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B51793" wp14:editId="55561966">
              <wp:simplePos x="0" y="0"/>
              <wp:positionH relativeFrom="page">
                <wp:posOffset>683895</wp:posOffset>
              </wp:positionH>
              <wp:positionV relativeFrom="page">
                <wp:posOffset>10315575</wp:posOffset>
              </wp:positionV>
              <wp:extent cx="2443480" cy="0"/>
              <wp:effectExtent l="0" t="0" r="0" b="0"/>
              <wp:wrapNone/>
              <wp:docPr id="1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B9A40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3z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AB&#10;zI3z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3194454" wp14:editId="5B5F4865">
              <wp:simplePos x="0" y="0"/>
              <wp:positionH relativeFrom="page">
                <wp:posOffset>683895</wp:posOffset>
              </wp:positionH>
              <wp:positionV relativeFrom="page">
                <wp:posOffset>10134600</wp:posOffset>
              </wp:positionV>
              <wp:extent cx="2443480" cy="0"/>
              <wp:effectExtent l="0" t="0" r="0" b="0"/>
              <wp:wrapNone/>
              <wp:docPr id="1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11097" id="Line 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oi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fwy96Y0rIKRSWxuqoyf1ap41/e6Q0lVL1J5Hjm9nA3lZyEjepYSNM3DDrv+iGcSQg9ex&#10;UafGdgESWoBOUY/zTQ9+8ojC4STPH/I5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CF&#10;i7oi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1692A86" wp14:editId="6A913CBB">
              <wp:simplePos x="0" y="0"/>
              <wp:positionH relativeFrom="page">
                <wp:posOffset>2205355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1BD18" id="Line 86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TsGQIAADQ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On0VOwZAgAANA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0D3BB0E" wp14:editId="35BC0238">
              <wp:simplePos x="0" y="0"/>
              <wp:positionH relativeFrom="page">
                <wp:posOffset>976630</wp:posOffset>
              </wp:positionH>
              <wp:positionV relativeFrom="page">
                <wp:posOffset>9022080</wp:posOffset>
              </wp:positionV>
              <wp:extent cx="0" cy="543560"/>
              <wp:effectExtent l="0" t="0" r="0" b="0"/>
              <wp:wrapNone/>
              <wp:docPr id="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28C92" id="Line 8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n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8ADFB09" wp14:editId="15842FD6">
              <wp:simplePos x="0" y="0"/>
              <wp:positionH relativeFrom="page">
                <wp:posOffset>6577330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600DA" id="Line 8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EQ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B2BD4A0" wp14:editId="2B88B43A">
              <wp:simplePos x="0" y="0"/>
              <wp:positionH relativeFrom="page">
                <wp:posOffset>687705</wp:posOffset>
              </wp:positionH>
              <wp:positionV relativeFrom="page">
                <wp:posOffset>9568815</wp:posOffset>
              </wp:positionV>
              <wp:extent cx="6576060" cy="0"/>
              <wp:effectExtent l="0" t="0" r="0" b="0"/>
              <wp:wrapNone/>
              <wp:docPr id="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0903D" id="Line 8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h7FA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71w4exQCAAAq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6CE17" wp14:editId="06CD2AF7">
              <wp:simplePos x="0" y="0"/>
              <wp:positionH relativeFrom="page">
                <wp:posOffset>683895</wp:posOffset>
              </wp:positionH>
              <wp:positionV relativeFrom="page">
                <wp:posOffset>10496550</wp:posOffset>
              </wp:positionV>
              <wp:extent cx="6576695" cy="0"/>
              <wp:effectExtent l="0" t="0" r="0" b="0"/>
              <wp:wrapNone/>
              <wp:docPr id="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BE5B2" id="Line 8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7F5FAB5" wp14:editId="029FB558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0"/>
              <wp:wrapNone/>
              <wp:docPr id="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9D161" w14:textId="77777777"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proofErr w:type="spellStart"/>
                          <w:r w:rsidRPr="00A01A64">
                            <w:rPr>
                              <w:iCs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5FAB5" id="Text Box 78" o:spid="_x0000_s1065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" filled="f" stroked="f">
              <v:textbox>
                <w:txbxContent>
                  <w:p w14:paraId="4969D161" w14:textId="77777777"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proofErr w:type="spellStart"/>
                    <w:r w:rsidRPr="00A01A64">
                      <w:rPr>
                        <w:iCs/>
                      </w:rPr>
                      <w:t>Провер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3FC9E4D" wp14:editId="4D51C5B1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0" b="0"/>
              <wp:wrapNone/>
              <wp:docPr id="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B1C2EF" w14:textId="279CDEEA" w:rsidR="00B9674A" w:rsidRPr="004576D4" w:rsidRDefault="004576D4" w:rsidP="000A29D9">
                          <w:pPr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Берёза А.</w:t>
                          </w:r>
                          <w:r w:rsidR="00543C2D">
                            <w:rPr>
                              <w:iCs/>
                            </w:rPr>
                            <w:t xml:space="preserve"> </w:t>
                          </w:r>
                          <w:r w:rsidRPr="004576D4">
                            <w:rPr>
                              <w:iCs/>
                            </w:rPr>
                            <w:t>Н.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C9E4D" id="Text Box 77" o:spid="_x0000_s1066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" stroked="f">
              <v:fill opacity="32896f"/>
              <v:textbox inset="0,0,0,0">
                <w:txbxContent>
                  <w:p w14:paraId="39B1C2EF" w14:textId="279CDEEA" w:rsidR="00B9674A" w:rsidRPr="004576D4" w:rsidRDefault="004576D4" w:rsidP="000A29D9">
                    <w:pPr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Берёза А.</w:t>
                    </w:r>
                    <w:r w:rsidR="00543C2D">
                      <w:rPr>
                        <w:iCs/>
                      </w:rPr>
                      <w:t xml:space="preserve"> </w:t>
                    </w:r>
                    <w:r w:rsidRPr="004576D4">
                      <w:rPr>
                        <w:iCs/>
                      </w:rPr>
                      <w:t>Н.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51A0059" wp14:editId="618C497F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0" b="0"/>
              <wp:wrapNone/>
              <wp:docPr id="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2DAC5" w14:textId="77777777"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1A0059" id="Text Box 73" o:spid="_x0000_s106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" stroked="f">
              <v:fill opacity="32896f"/>
              <v:textbox inset="0,0,0,0">
                <w:txbxContent>
                  <w:p w14:paraId="7C42DAC5" w14:textId="77777777"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DEC6DF1" wp14:editId="5242AA77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0" b="0"/>
              <wp:wrapNone/>
              <wp:docPr id="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1CA09" w14:textId="77777777"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6DF1" id="Text Box 72" o:spid="_x0000_s106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" stroked="f">
              <v:fill opacity="32896f"/>
              <v:textbox inset="0,0,0,0">
                <w:txbxContent>
                  <w:p w14:paraId="5B81CA09" w14:textId="77777777"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08232" w14:textId="77777777" w:rsidR="00B23D3E" w:rsidRDefault="00B23D3E">
      <w:r>
        <w:separator/>
      </w:r>
    </w:p>
  </w:footnote>
  <w:footnote w:type="continuationSeparator" w:id="0">
    <w:p w14:paraId="1CC070DB" w14:textId="77777777" w:rsidR="00B23D3E" w:rsidRDefault="00B23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82FA4" w14:textId="77777777" w:rsidR="00B9674A" w:rsidRDefault="00B967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04D88DE8" w14:textId="77777777"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B413" w14:textId="77777777" w:rsidR="00B9674A" w:rsidRDefault="00714C52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711A4E01" wp14:editId="192F7C45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270FE" w14:textId="77777777"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1341E" w14:textId="1FBB9C0C" w:rsidR="00B9674A" w:rsidRPr="00C86265" w:rsidRDefault="00482143" w:rsidP="004821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3528">
                              <w:rPr>
                                <w:sz w:val="28"/>
                                <w:szCs w:val="28"/>
                              </w:rPr>
                              <w:t>09.03.02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543C2D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B1735D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0000.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000 П</w:t>
                            </w:r>
                            <w:r w:rsidR="00134D4C">
                              <w:rPr>
                                <w:sz w:val="28"/>
                                <w:szCs w:val="28"/>
                              </w:rPr>
                              <w:t>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00506" w14:textId="77777777" w:rsidR="00B9674A" w:rsidRPr="002F66EE" w:rsidRDefault="00B9674A">
                            <w:pPr>
                              <w:pStyle w:val="9"/>
                              <w:rPr>
                                <w:i w:val="0"/>
                              </w:rPr>
                            </w:pPr>
                            <w:r w:rsidRPr="002F66EE">
                              <w:rPr>
                                <w:i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3F2D9" w14:textId="77777777"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  <w:sz w:val="16"/>
                              </w:rPr>
                              <w:t xml:space="preserve">   </w:t>
                            </w:r>
                            <w:r w:rsidRPr="002F66EE">
                              <w:rPr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02AF2" w14:textId="77777777"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46837" w14:textId="77777777" w:rsidR="00B9674A" w:rsidRPr="002F66EE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Лис</w:t>
                            </w:r>
                            <w:r w:rsidRPr="002F66EE"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068E5" w14:textId="77777777" w:rsidR="00B9674A" w:rsidRPr="002F66EE" w:rsidRDefault="00B9674A">
                            <w:pPr>
                              <w:rPr>
                                <w:iCs/>
                              </w:rPr>
                            </w:pPr>
                            <w:r w:rsidRPr="002F66EE"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2F66EE">
                              <w:rPr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1A4E01" id="Group 117" o:spid="_x0000_s102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">
              <v:line id="Line 118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<v:line id="Line 119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120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121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122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123" o:spid="_x0000_s103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124" o:spid="_x0000_s103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125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126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127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128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129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v:line id="Line 130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131" o:spid="_x0000_s104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4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<v:textbox>
                  <w:txbxContent>
                    <w:p w14:paraId="629270FE" w14:textId="77777777"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4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14:paraId="2071341E" w14:textId="1FBB9C0C" w:rsidR="00B9674A" w:rsidRPr="00C86265" w:rsidRDefault="00482143" w:rsidP="004821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3528">
                        <w:rPr>
                          <w:sz w:val="28"/>
                          <w:szCs w:val="28"/>
                        </w:rPr>
                        <w:t>09.03.02</w:t>
                      </w:r>
                      <w:r w:rsidR="00663528" w:rsidRPr="00663528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543C2D">
                        <w:rPr>
                          <w:sz w:val="28"/>
                          <w:szCs w:val="28"/>
                        </w:rPr>
                        <w:t>0</w:t>
                      </w:r>
                      <w:r w:rsidR="00B03307">
                        <w:rPr>
                          <w:sz w:val="28"/>
                          <w:szCs w:val="28"/>
                        </w:rPr>
                        <w:t>2</w:t>
                      </w:r>
                      <w:r w:rsidR="00B1735D" w:rsidRPr="00663528">
                        <w:rPr>
                          <w:sz w:val="28"/>
                          <w:szCs w:val="28"/>
                          <w:lang w:val="en-US"/>
                        </w:rPr>
                        <w:t>0000.</w:t>
                      </w:r>
                      <w:r w:rsidR="00B03307">
                        <w:rPr>
                          <w:sz w:val="28"/>
                          <w:szCs w:val="28"/>
                        </w:rPr>
                        <w:t>000 П</w:t>
                      </w:r>
                      <w:r w:rsidR="00134D4C">
                        <w:rPr>
                          <w:sz w:val="28"/>
                          <w:szCs w:val="28"/>
                        </w:rPr>
                        <w:t>Р</w:t>
                      </w:r>
                    </w:p>
                  </w:txbxContent>
                </v:textbox>
              </v:shape>
              <v:shape id="Text Box 134" o:spid="_x0000_s104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14:paraId="5A000506" w14:textId="77777777" w:rsidR="00B9674A" w:rsidRPr="002F66EE" w:rsidRDefault="00B9674A">
                      <w:pPr>
                        <w:pStyle w:val="9"/>
                        <w:rPr>
                          <w:i w:val="0"/>
                        </w:rPr>
                      </w:pPr>
                      <w:r w:rsidRPr="002F66EE">
                        <w:rPr>
                          <w:i w:val="0"/>
                        </w:rPr>
                        <w:t>Дата</w:t>
                      </w:r>
                    </w:p>
                  </w:txbxContent>
                </v:textbox>
              </v:shape>
              <v:shape id="Text Box 135" o:spid="_x0000_s104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14:paraId="6343F2D9" w14:textId="77777777"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  <w:sz w:val="16"/>
                        </w:rPr>
                        <w:t xml:space="preserve">   </w:t>
                      </w:r>
                      <w:r w:rsidRPr="002F66EE">
                        <w:rPr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4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14:paraId="60702AF2" w14:textId="77777777"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4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14:paraId="25846837" w14:textId="77777777" w:rsidR="00B9674A" w:rsidRPr="002F66EE" w:rsidRDefault="00B9674A">
                      <w:pPr>
                        <w:jc w:val="right"/>
                        <w:rPr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Лис</w:t>
                      </w:r>
                      <w:r w:rsidRPr="002F66EE">
                        <w:t>т</w:t>
                      </w:r>
                    </w:p>
                  </w:txbxContent>
                </v:textbox>
              </v:shape>
              <v:shape id="Text Box 138" o:spid="_x0000_s104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14:paraId="5E9068E5" w14:textId="77777777" w:rsidR="00B9674A" w:rsidRPr="002F66EE" w:rsidRDefault="00B9674A">
                      <w:pPr>
                        <w:rPr>
                          <w:iCs/>
                        </w:rPr>
                      </w:pPr>
                      <w:r w:rsidRPr="002F66EE"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 w:rsidRPr="002F66EE">
                        <w:rPr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658B8" w14:textId="77777777" w:rsidR="00B9674A" w:rsidRDefault="00714C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DBF18F0" wp14:editId="372CA008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0" cy="10293985"/>
              <wp:effectExtent l="0" t="0" r="0" b="0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8F925" id="Line 8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6041B83" wp14:editId="26A04ACE">
              <wp:simplePos x="0" y="0"/>
              <wp:positionH relativeFrom="page">
                <wp:posOffset>7263765</wp:posOffset>
              </wp:positionH>
              <wp:positionV relativeFrom="page">
                <wp:posOffset>202565</wp:posOffset>
              </wp:positionV>
              <wp:extent cx="0" cy="10293985"/>
              <wp:effectExtent l="0" t="0" r="0" b="0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A24CF" id="Line 8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E628EFC" wp14:editId="561444B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0" b="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43F8C"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9D9"/>
    <w:multiLevelType w:val="multilevel"/>
    <w:tmpl w:val="DE04EF1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17048A3"/>
    <w:multiLevelType w:val="hybridMultilevel"/>
    <w:tmpl w:val="B0EA814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E5D29"/>
    <w:multiLevelType w:val="hybridMultilevel"/>
    <w:tmpl w:val="95C6720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B6CAA"/>
    <w:multiLevelType w:val="hybridMultilevel"/>
    <w:tmpl w:val="2A5EC6F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47F23"/>
    <w:multiLevelType w:val="multilevel"/>
    <w:tmpl w:val="66A427A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  <w:rPr>
        <w:rFonts w:hint="default"/>
      </w:rPr>
    </w:lvl>
    <w:lvl w:ilvl="1">
      <w:start w:val="234"/>
      <w:numFmt w:val="decimal"/>
      <w:isLgl/>
      <w:lvlText w:val="%1.%2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2">
      <w:start w:val="17"/>
      <w:numFmt w:val="decimal"/>
      <w:isLgl/>
      <w:lvlText w:val="%1.%2.%3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3">
      <w:start w:val="25"/>
      <w:numFmt w:val="decimal"/>
      <w:isLgl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80"/>
        </w:tabs>
        <w:ind w:left="5580" w:hanging="4860"/>
      </w:pPr>
      <w:rPr>
        <w:rFonts w:hint="default"/>
      </w:rPr>
    </w:lvl>
  </w:abstractNum>
  <w:abstractNum w:abstractNumId="5" w15:restartNumberingAfterBreak="0">
    <w:nsid w:val="11935A4D"/>
    <w:multiLevelType w:val="multilevel"/>
    <w:tmpl w:val="2CA40CB8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6" w15:restartNumberingAfterBreak="0">
    <w:nsid w:val="12370E9D"/>
    <w:multiLevelType w:val="hybridMultilevel"/>
    <w:tmpl w:val="D92CF98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4A71C0"/>
    <w:multiLevelType w:val="hybridMultilevel"/>
    <w:tmpl w:val="21064368"/>
    <w:lvl w:ilvl="0" w:tplc="8B967A7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6A03965"/>
    <w:multiLevelType w:val="hybridMultilevel"/>
    <w:tmpl w:val="2B282C6A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95866"/>
    <w:multiLevelType w:val="hybridMultilevel"/>
    <w:tmpl w:val="1D025438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91DC167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427C4"/>
    <w:multiLevelType w:val="hybridMultilevel"/>
    <w:tmpl w:val="8DCC502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F4A30"/>
    <w:multiLevelType w:val="multilevel"/>
    <w:tmpl w:val="F702C1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15326F8"/>
    <w:multiLevelType w:val="multilevel"/>
    <w:tmpl w:val="852098F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13" w15:restartNumberingAfterBreak="0">
    <w:nsid w:val="248D600C"/>
    <w:multiLevelType w:val="hybridMultilevel"/>
    <w:tmpl w:val="F1E68C66"/>
    <w:lvl w:ilvl="0" w:tplc="D06AEE2E">
      <w:start w:val="1"/>
      <w:numFmt w:val="decimal"/>
      <w:lvlText w:val="%1)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47BE3"/>
    <w:multiLevelType w:val="hybridMultilevel"/>
    <w:tmpl w:val="E9E46F7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30308"/>
    <w:multiLevelType w:val="hybridMultilevel"/>
    <w:tmpl w:val="EDAED2D8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895B76"/>
    <w:multiLevelType w:val="hybridMultilevel"/>
    <w:tmpl w:val="294CA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740037"/>
    <w:multiLevelType w:val="hybridMultilevel"/>
    <w:tmpl w:val="E454313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BC27D1"/>
    <w:multiLevelType w:val="hybridMultilevel"/>
    <w:tmpl w:val="4B046FD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6B7713"/>
    <w:multiLevelType w:val="multilevel"/>
    <w:tmpl w:val="CF081EFC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20" w15:restartNumberingAfterBreak="0">
    <w:nsid w:val="339B7D6C"/>
    <w:multiLevelType w:val="hybridMultilevel"/>
    <w:tmpl w:val="1E9E094E"/>
    <w:lvl w:ilvl="0" w:tplc="6DCEF43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22BF8"/>
    <w:multiLevelType w:val="hybridMultilevel"/>
    <w:tmpl w:val="FB3AAC1E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C675AC"/>
    <w:multiLevelType w:val="hybridMultilevel"/>
    <w:tmpl w:val="166A24F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FF346B"/>
    <w:multiLevelType w:val="multilevel"/>
    <w:tmpl w:val="2FA8C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8A352C4"/>
    <w:multiLevelType w:val="hybridMultilevel"/>
    <w:tmpl w:val="DBAAA87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A45280"/>
    <w:multiLevelType w:val="hybridMultilevel"/>
    <w:tmpl w:val="9AEAA87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137669"/>
    <w:multiLevelType w:val="hybridMultilevel"/>
    <w:tmpl w:val="F6FA9250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A230EF"/>
    <w:multiLevelType w:val="hybridMultilevel"/>
    <w:tmpl w:val="FFD436E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3B3C90"/>
    <w:multiLevelType w:val="hybridMultilevel"/>
    <w:tmpl w:val="34BC5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3A67AC"/>
    <w:multiLevelType w:val="hybridMultilevel"/>
    <w:tmpl w:val="CD10832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FE5379"/>
    <w:multiLevelType w:val="hybridMultilevel"/>
    <w:tmpl w:val="9768D5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7F0B59"/>
    <w:multiLevelType w:val="hybridMultilevel"/>
    <w:tmpl w:val="88EAEB3C"/>
    <w:lvl w:ilvl="0" w:tplc="3278A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3E3209"/>
    <w:multiLevelType w:val="hybridMultilevel"/>
    <w:tmpl w:val="0E30A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DD4AF8"/>
    <w:multiLevelType w:val="hybridMultilevel"/>
    <w:tmpl w:val="8ECEFCDA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22A437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F941ED"/>
    <w:multiLevelType w:val="hybridMultilevel"/>
    <w:tmpl w:val="31A6246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434788"/>
    <w:multiLevelType w:val="multilevel"/>
    <w:tmpl w:val="0142A7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CCA5DE6"/>
    <w:multiLevelType w:val="hybridMultilevel"/>
    <w:tmpl w:val="1F36E2A6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3F1123"/>
    <w:multiLevelType w:val="multilevel"/>
    <w:tmpl w:val="43C42F0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38" w15:restartNumberingAfterBreak="0">
    <w:nsid w:val="7A486A30"/>
    <w:multiLevelType w:val="hybridMultilevel"/>
    <w:tmpl w:val="F6CEE62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6F352E"/>
    <w:multiLevelType w:val="hybridMultilevel"/>
    <w:tmpl w:val="C6265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8025BE"/>
    <w:multiLevelType w:val="multilevel"/>
    <w:tmpl w:val="3EF80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1" w15:restartNumberingAfterBreak="0">
    <w:nsid w:val="7CC5679E"/>
    <w:multiLevelType w:val="multilevel"/>
    <w:tmpl w:val="C114A1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D30697B"/>
    <w:multiLevelType w:val="hybridMultilevel"/>
    <w:tmpl w:val="D362E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591AB7"/>
    <w:multiLevelType w:val="multilevel"/>
    <w:tmpl w:val="29ECB3A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44" w15:restartNumberingAfterBreak="0">
    <w:nsid w:val="7DA27F11"/>
    <w:multiLevelType w:val="hybridMultilevel"/>
    <w:tmpl w:val="EE143D8C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FB647B"/>
    <w:multiLevelType w:val="hybridMultilevel"/>
    <w:tmpl w:val="9C2CED2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43"/>
  </w:num>
  <w:num w:numId="4">
    <w:abstractNumId w:val="43"/>
    <w:lvlOverride w:ilvl="0">
      <w:startOverride w:val="3"/>
    </w:lvlOverride>
    <w:lvlOverride w:ilvl="1">
      <w:startOverride w:val="7"/>
    </w:lvlOverride>
  </w:num>
  <w:num w:numId="5">
    <w:abstractNumId w:val="11"/>
  </w:num>
  <w:num w:numId="6">
    <w:abstractNumId w:val="35"/>
  </w:num>
  <w:num w:numId="7">
    <w:abstractNumId w:val="41"/>
  </w:num>
  <w:num w:numId="8">
    <w:abstractNumId w:val="23"/>
  </w:num>
  <w:num w:numId="9">
    <w:abstractNumId w:val="0"/>
  </w:num>
  <w:num w:numId="10">
    <w:abstractNumId w:val="20"/>
  </w:num>
  <w:num w:numId="11">
    <w:abstractNumId w:val="13"/>
  </w:num>
  <w:num w:numId="12">
    <w:abstractNumId w:val="40"/>
  </w:num>
  <w:num w:numId="13">
    <w:abstractNumId w:val="34"/>
  </w:num>
  <w:num w:numId="14">
    <w:abstractNumId w:val="36"/>
  </w:num>
  <w:num w:numId="15">
    <w:abstractNumId w:val="18"/>
  </w:num>
  <w:num w:numId="16">
    <w:abstractNumId w:val="27"/>
  </w:num>
  <w:num w:numId="17">
    <w:abstractNumId w:val="21"/>
  </w:num>
  <w:num w:numId="18">
    <w:abstractNumId w:val="1"/>
  </w:num>
  <w:num w:numId="19">
    <w:abstractNumId w:val="44"/>
  </w:num>
  <w:num w:numId="20">
    <w:abstractNumId w:val="14"/>
  </w:num>
  <w:num w:numId="21">
    <w:abstractNumId w:val="2"/>
  </w:num>
  <w:num w:numId="22">
    <w:abstractNumId w:val="10"/>
  </w:num>
  <w:num w:numId="23">
    <w:abstractNumId w:val="28"/>
  </w:num>
  <w:num w:numId="24">
    <w:abstractNumId w:val="7"/>
  </w:num>
  <w:num w:numId="25">
    <w:abstractNumId w:val="45"/>
  </w:num>
  <w:num w:numId="26">
    <w:abstractNumId w:val="29"/>
  </w:num>
  <w:num w:numId="27">
    <w:abstractNumId w:val="6"/>
  </w:num>
  <w:num w:numId="28">
    <w:abstractNumId w:val="22"/>
  </w:num>
  <w:num w:numId="29">
    <w:abstractNumId w:val="16"/>
  </w:num>
  <w:num w:numId="30">
    <w:abstractNumId w:val="31"/>
  </w:num>
  <w:num w:numId="31">
    <w:abstractNumId w:val="39"/>
  </w:num>
  <w:num w:numId="32">
    <w:abstractNumId w:val="15"/>
  </w:num>
  <w:num w:numId="33">
    <w:abstractNumId w:val="3"/>
  </w:num>
  <w:num w:numId="34">
    <w:abstractNumId w:val="38"/>
  </w:num>
  <w:num w:numId="35">
    <w:abstractNumId w:val="25"/>
  </w:num>
  <w:num w:numId="36">
    <w:abstractNumId w:val="24"/>
  </w:num>
  <w:num w:numId="37">
    <w:abstractNumId w:val="17"/>
  </w:num>
  <w:num w:numId="38">
    <w:abstractNumId w:val="26"/>
  </w:num>
  <w:num w:numId="39">
    <w:abstractNumId w:val="8"/>
  </w:num>
  <w:num w:numId="40">
    <w:abstractNumId w:val="42"/>
  </w:num>
  <w:num w:numId="41">
    <w:abstractNumId w:val="4"/>
  </w:num>
  <w:num w:numId="42">
    <w:abstractNumId w:val="9"/>
  </w:num>
  <w:num w:numId="43">
    <w:abstractNumId w:val="33"/>
  </w:num>
  <w:num w:numId="44">
    <w:abstractNumId w:val="19"/>
  </w:num>
  <w:num w:numId="45">
    <w:abstractNumId w:val="5"/>
  </w:num>
  <w:num w:numId="46">
    <w:abstractNumId w:val="37"/>
  </w:num>
  <w:num w:numId="4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AF"/>
    <w:rsid w:val="00002A88"/>
    <w:rsid w:val="000062AF"/>
    <w:rsid w:val="0001763A"/>
    <w:rsid w:val="00032773"/>
    <w:rsid w:val="0003329B"/>
    <w:rsid w:val="00043174"/>
    <w:rsid w:val="00045818"/>
    <w:rsid w:val="00056FA8"/>
    <w:rsid w:val="00066D24"/>
    <w:rsid w:val="00070AE3"/>
    <w:rsid w:val="0007614B"/>
    <w:rsid w:val="0007794B"/>
    <w:rsid w:val="00085F00"/>
    <w:rsid w:val="000A0D0C"/>
    <w:rsid w:val="000A0F97"/>
    <w:rsid w:val="000A29D9"/>
    <w:rsid w:val="000A2A4E"/>
    <w:rsid w:val="000A39D5"/>
    <w:rsid w:val="000A44BA"/>
    <w:rsid w:val="000A4F29"/>
    <w:rsid w:val="000B7B88"/>
    <w:rsid w:val="000E44B7"/>
    <w:rsid w:val="00103F5B"/>
    <w:rsid w:val="00114FD2"/>
    <w:rsid w:val="00130CA2"/>
    <w:rsid w:val="00134D4C"/>
    <w:rsid w:val="00141BF1"/>
    <w:rsid w:val="001469C2"/>
    <w:rsid w:val="00152C72"/>
    <w:rsid w:val="00157B22"/>
    <w:rsid w:val="0016463F"/>
    <w:rsid w:val="00173AE8"/>
    <w:rsid w:val="00176085"/>
    <w:rsid w:val="0018070C"/>
    <w:rsid w:val="001817A5"/>
    <w:rsid w:val="001865E1"/>
    <w:rsid w:val="001B3BA3"/>
    <w:rsid w:val="001B4565"/>
    <w:rsid w:val="001C5E5C"/>
    <w:rsid w:val="001D5FDD"/>
    <w:rsid w:val="001F2656"/>
    <w:rsid w:val="00205E54"/>
    <w:rsid w:val="002126BF"/>
    <w:rsid w:val="00216F54"/>
    <w:rsid w:val="00217155"/>
    <w:rsid w:val="0024112E"/>
    <w:rsid w:val="0025455C"/>
    <w:rsid w:val="00266AD9"/>
    <w:rsid w:val="00281D55"/>
    <w:rsid w:val="002B1418"/>
    <w:rsid w:val="002D1641"/>
    <w:rsid w:val="002D2E42"/>
    <w:rsid w:val="002D6CB3"/>
    <w:rsid w:val="002E543E"/>
    <w:rsid w:val="002F10E9"/>
    <w:rsid w:val="002F41D1"/>
    <w:rsid w:val="002F66EE"/>
    <w:rsid w:val="00303C49"/>
    <w:rsid w:val="00316578"/>
    <w:rsid w:val="00332DC3"/>
    <w:rsid w:val="00332FC1"/>
    <w:rsid w:val="00337A6D"/>
    <w:rsid w:val="003655D1"/>
    <w:rsid w:val="00366710"/>
    <w:rsid w:val="00370060"/>
    <w:rsid w:val="0037127E"/>
    <w:rsid w:val="0038063E"/>
    <w:rsid w:val="00383211"/>
    <w:rsid w:val="003971B7"/>
    <w:rsid w:val="00397CE8"/>
    <w:rsid w:val="003A00ED"/>
    <w:rsid w:val="003B2E7C"/>
    <w:rsid w:val="003B6F1C"/>
    <w:rsid w:val="003E28F0"/>
    <w:rsid w:val="003E4EEB"/>
    <w:rsid w:val="003F4264"/>
    <w:rsid w:val="00402183"/>
    <w:rsid w:val="0040571E"/>
    <w:rsid w:val="00421DA1"/>
    <w:rsid w:val="004325EA"/>
    <w:rsid w:val="00437F4B"/>
    <w:rsid w:val="00452C18"/>
    <w:rsid w:val="00455C77"/>
    <w:rsid w:val="004576D4"/>
    <w:rsid w:val="00471123"/>
    <w:rsid w:val="00482143"/>
    <w:rsid w:val="004850CB"/>
    <w:rsid w:val="004945E0"/>
    <w:rsid w:val="00494BD7"/>
    <w:rsid w:val="004A3FB4"/>
    <w:rsid w:val="004A45A6"/>
    <w:rsid w:val="004B02B3"/>
    <w:rsid w:val="004B7CC4"/>
    <w:rsid w:val="004D28CC"/>
    <w:rsid w:val="004D54D9"/>
    <w:rsid w:val="004D5B75"/>
    <w:rsid w:val="004F178A"/>
    <w:rsid w:val="0051259B"/>
    <w:rsid w:val="00515C43"/>
    <w:rsid w:val="00530FCA"/>
    <w:rsid w:val="00543C2D"/>
    <w:rsid w:val="005471BD"/>
    <w:rsid w:val="00557C8D"/>
    <w:rsid w:val="0056382E"/>
    <w:rsid w:val="005753E6"/>
    <w:rsid w:val="00581840"/>
    <w:rsid w:val="005849E1"/>
    <w:rsid w:val="0059564B"/>
    <w:rsid w:val="00595F97"/>
    <w:rsid w:val="005A5643"/>
    <w:rsid w:val="005B6864"/>
    <w:rsid w:val="005C6659"/>
    <w:rsid w:val="005D60A9"/>
    <w:rsid w:val="005D665E"/>
    <w:rsid w:val="005E0815"/>
    <w:rsid w:val="005F49C6"/>
    <w:rsid w:val="00604FE2"/>
    <w:rsid w:val="00620218"/>
    <w:rsid w:val="00621174"/>
    <w:rsid w:val="00634C5E"/>
    <w:rsid w:val="00636316"/>
    <w:rsid w:val="00637EA6"/>
    <w:rsid w:val="00642C17"/>
    <w:rsid w:val="00643449"/>
    <w:rsid w:val="0064378F"/>
    <w:rsid w:val="006450A7"/>
    <w:rsid w:val="00645DCD"/>
    <w:rsid w:val="00647CCA"/>
    <w:rsid w:val="00655435"/>
    <w:rsid w:val="00656514"/>
    <w:rsid w:val="006576CA"/>
    <w:rsid w:val="00657736"/>
    <w:rsid w:val="00663528"/>
    <w:rsid w:val="00670326"/>
    <w:rsid w:val="006708DA"/>
    <w:rsid w:val="0068108A"/>
    <w:rsid w:val="006A0007"/>
    <w:rsid w:val="006A25D7"/>
    <w:rsid w:val="006A2B89"/>
    <w:rsid w:val="006A3683"/>
    <w:rsid w:val="006C7F02"/>
    <w:rsid w:val="006D5F54"/>
    <w:rsid w:val="006F2C29"/>
    <w:rsid w:val="006F3029"/>
    <w:rsid w:val="006F3706"/>
    <w:rsid w:val="006F41A5"/>
    <w:rsid w:val="006F4560"/>
    <w:rsid w:val="00714C52"/>
    <w:rsid w:val="007156B6"/>
    <w:rsid w:val="00741C2B"/>
    <w:rsid w:val="00743525"/>
    <w:rsid w:val="00746FDA"/>
    <w:rsid w:val="00750C19"/>
    <w:rsid w:val="00752571"/>
    <w:rsid w:val="007566A4"/>
    <w:rsid w:val="00764E04"/>
    <w:rsid w:val="00771DD8"/>
    <w:rsid w:val="00773844"/>
    <w:rsid w:val="00783A79"/>
    <w:rsid w:val="0078646D"/>
    <w:rsid w:val="00793D27"/>
    <w:rsid w:val="007949F4"/>
    <w:rsid w:val="0079559D"/>
    <w:rsid w:val="007C5310"/>
    <w:rsid w:val="007D1C75"/>
    <w:rsid w:val="007D79C4"/>
    <w:rsid w:val="007E74ED"/>
    <w:rsid w:val="007F4972"/>
    <w:rsid w:val="007F7308"/>
    <w:rsid w:val="008430DE"/>
    <w:rsid w:val="00850336"/>
    <w:rsid w:val="00876150"/>
    <w:rsid w:val="00885838"/>
    <w:rsid w:val="008B6420"/>
    <w:rsid w:val="008C6C32"/>
    <w:rsid w:val="008C735E"/>
    <w:rsid w:val="008D3A71"/>
    <w:rsid w:val="008E4629"/>
    <w:rsid w:val="008E79C2"/>
    <w:rsid w:val="009015CE"/>
    <w:rsid w:val="00905B74"/>
    <w:rsid w:val="00911DC8"/>
    <w:rsid w:val="00914160"/>
    <w:rsid w:val="00932551"/>
    <w:rsid w:val="00933A54"/>
    <w:rsid w:val="00951EC4"/>
    <w:rsid w:val="009720BC"/>
    <w:rsid w:val="00986366"/>
    <w:rsid w:val="009950A0"/>
    <w:rsid w:val="009952F0"/>
    <w:rsid w:val="009A3352"/>
    <w:rsid w:val="009A340E"/>
    <w:rsid w:val="009B5962"/>
    <w:rsid w:val="009C18CF"/>
    <w:rsid w:val="009C5D13"/>
    <w:rsid w:val="009D3EED"/>
    <w:rsid w:val="009E0FE8"/>
    <w:rsid w:val="009E4444"/>
    <w:rsid w:val="00A01A64"/>
    <w:rsid w:val="00A11093"/>
    <w:rsid w:val="00A21F2A"/>
    <w:rsid w:val="00A33962"/>
    <w:rsid w:val="00A34E92"/>
    <w:rsid w:val="00A400D9"/>
    <w:rsid w:val="00A408C5"/>
    <w:rsid w:val="00A53AEE"/>
    <w:rsid w:val="00A650FB"/>
    <w:rsid w:val="00A711A4"/>
    <w:rsid w:val="00A76C21"/>
    <w:rsid w:val="00A8447C"/>
    <w:rsid w:val="00A84AB9"/>
    <w:rsid w:val="00A9089A"/>
    <w:rsid w:val="00AA1978"/>
    <w:rsid w:val="00AA2EC0"/>
    <w:rsid w:val="00AA7898"/>
    <w:rsid w:val="00AB0F59"/>
    <w:rsid w:val="00AB3F4C"/>
    <w:rsid w:val="00AC138D"/>
    <w:rsid w:val="00AC1A03"/>
    <w:rsid w:val="00AD2B1B"/>
    <w:rsid w:val="00AD2F2C"/>
    <w:rsid w:val="00AE4880"/>
    <w:rsid w:val="00AF4C85"/>
    <w:rsid w:val="00B03307"/>
    <w:rsid w:val="00B1735D"/>
    <w:rsid w:val="00B20119"/>
    <w:rsid w:val="00B23D3E"/>
    <w:rsid w:val="00B57DCA"/>
    <w:rsid w:val="00B667C9"/>
    <w:rsid w:val="00B70A90"/>
    <w:rsid w:val="00B810C0"/>
    <w:rsid w:val="00B9037B"/>
    <w:rsid w:val="00B93E23"/>
    <w:rsid w:val="00B9674A"/>
    <w:rsid w:val="00BA2A29"/>
    <w:rsid w:val="00BB4E77"/>
    <w:rsid w:val="00BC4AE3"/>
    <w:rsid w:val="00BD3A32"/>
    <w:rsid w:val="00BE0A9D"/>
    <w:rsid w:val="00BE6C64"/>
    <w:rsid w:val="00BF14E9"/>
    <w:rsid w:val="00C01EFC"/>
    <w:rsid w:val="00C11832"/>
    <w:rsid w:val="00C124FE"/>
    <w:rsid w:val="00C15262"/>
    <w:rsid w:val="00C310D8"/>
    <w:rsid w:val="00C35789"/>
    <w:rsid w:val="00C369E2"/>
    <w:rsid w:val="00C41E38"/>
    <w:rsid w:val="00C643DA"/>
    <w:rsid w:val="00C86265"/>
    <w:rsid w:val="00C863BC"/>
    <w:rsid w:val="00C973D3"/>
    <w:rsid w:val="00CB22E4"/>
    <w:rsid w:val="00CC3937"/>
    <w:rsid w:val="00CC5E07"/>
    <w:rsid w:val="00CC69D3"/>
    <w:rsid w:val="00CE3C6A"/>
    <w:rsid w:val="00CE5135"/>
    <w:rsid w:val="00CF13B2"/>
    <w:rsid w:val="00CF271F"/>
    <w:rsid w:val="00D04730"/>
    <w:rsid w:val="00D073A6"/>
    <w:rsid w:val="00D075A6"/>
    <w:rsid w:val="00D07DB2"/>
    <w:rsid w:val="00D15CEE"/>
    <w:rsid w:val="00D2363D"/>
    <w:rsid w:val="00D261F1"/>
    <w:rsid w:val="00D52E73"/>
    <w:rsid w:val="00D65C7B"/>
    <w:rsid w:val="00D7295C"/>
    <w:rsid w:val="00D83033"/>
    <w:rsid w:val="00DA4379"/>
    <w:rsid w:val="00DB38F6"/>
    <w:rsid w:val="00DB40C4"/>
    <w:rsid w:val="00DB6954"/>
    <w:rsid w:val="00DC1B3A"/>
    <w:rsid w:val="00DD26B0"/>
    <w:rsid w:val="00DE02EB"/>
    <w:rsid w:val="00DE3BF8"/>
    <w:rsid w:val="00E03F2C"/>
    <w:rsid w:val="00E106A4"/>
    <w:rsid w:val="00E14F7E"/>
    <w:rsid w:val="00E231A5"/>
    <w:rsid w:val="00E336DC"/>
    <w:rsid w:val="00E345FB"/>
    <w:rsid w:val="00E4419A"/>
    <w:rsid w:val="00E4427A"/>
    <w:rsid w:val="00E507A2"/>
    <w:rsid w:val="00E5088E"/>
    <w:rsid w:val="00E569D5"/>
    <w:rsid w:val="00E6770D"/>
    <w:rsid w:val="00E80D5F"/>
    <w:rsid w:val="00E839AF"/>
    <w:rsid w:val="00E95A90"/>
    <w:rsid w:val="00EA7C59"/>
    <w:rsid w:val="00EB1702"/>
    <w:rsid w:val="00EB2A67"/>
    <w:rsid w:val="00EC5319"/>
    <w:rsid w:val="00ED3BA5"/>
    <w:rsid w:val="00EE05FB"/>
    <w:rsid w:val="00EE5EF0"/>
    <w:rsid w:val="00EF0589"/>
    <w:rsid w:val="00F04464"/>
    <w:rsid w:val="00F31EA1"/>
    <w:rsid w:val="00F37641"/>
    <w:rsid w:val="00F57265"/>
    <w:rsid w:val="00F62207"/>
    <w:rsid w:val="00F6244F"/>
    <w:rsid w:val="00F659E4"/>
    <w:rsid w:val="00F72C47"/>
    <w:rsid w:val="00F80D67"/>
    <w:rsid w:val="00FA5DB0"/>
    <w:rsid w:val="00FA7587"/>
    <w:rsid w:val="00FD495E"/>
    <w:rsid w:val="00FE3310"/>
    <w:rsid w:val="00FF3E1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B553C5"/>
  <w15:chartTrackingRefBased/>
  <w15:docId w15:val="{4342C736-930D-4511-873D-8AB853D1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semiHidden/>
    <w:rsid w:val="001D5FDD"/>
    <w:pPr>
      <w:tabs>
        <w:tab w:val="right" w:leader="dot" w:pos="9345"/>
      </w:tabs>
      <w:suppressAutoHyphens/>
      <w:spacing w:line="360" w:lineRule="auto"/>
      <w:ind w:firstLine="284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customStyle="1" w:styleId="14">
    <w:name w:val="Название1"/>
    <w:basedOn w:val="a"/>
    <w:qFormat/>
    <w:pPr>
      <w:jc w:val="center"/>
    </w:pPr>
    <w:rPr>
      <w:b/>
      <w:sz w:val="36"/>
    </w:rPr>
  </w:style>
  <w:style w:type="character" w:styleId="a9">
    <w:name w:val="Hyperlink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5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a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b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c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d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e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0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1">
    <w:name w:val="Рисунок_под"/>
    <w:basedOn w:val="ad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6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2">
    <w:name w:val="List Paragraph"/>
    <w:basedOn w:val="a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3">
    <w:name w:val="Символ сноски"/>
    <w:rsid w:val="00BA2A29"/>
    <w:rPr>
      <w:vertAlign w:val="superscript"/>
    </w:rPr>
  </w:style>
  <w:style w:type="character" w:styleId="af4">
    <w:name w:val="Strong"/>
    <w:uiPriority w:val="22"/>
    <w:qFormat/>
    <w:rsid w:val="00BA2A29"/>
    <w:rPr>
      <w:b/>
      <w:bCs/>
    </w:rPr>
  </w:style>
  <w:style w:type="paragraph" w:styleId="af5">
    <w:name w:val="Normal (Web)"/>
    <w:basedOn w:val="a"/>
    <w:uiPriority w:val="99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6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7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8">
    <w:name w:val="МойТекст"/>
    <w:basedOn w:val="a"/>
    <w:link w:val="af9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9">
    <w:name w:val="МойТекст Знак"/>
    <w:link w:val="af8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a">
    <w:name w:val="!Рисунок"/>
    <w:basedOn w:val="a"/>
    <w:link w:val="afb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c">
    <w:name w:val="Подписи к рисункам"/>
    <w:basedOn w:val="a"/>
    <w:link w:val="afd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d">
    <w:name w:val="Подписи к рисункам Знак"/>
    <w:link w:val="afc"/>
    <w:rsid w:val="00EE05FB"/>
    <w:rPr>
      <w:rFonts w:eastAsia="Times New Roman"/>
      <w:sz w:val="24"/>
      <w:szCs w:val="24"/>
      <w:u w:val="single"/>
    </w:rPr>
  </w:style>
  <w:style w:type="character" w:customStyle="1" w:styleId="afb">
    <w:name w:val="!Рисунок Знак"/>
    <w:link w:val="afa"/>
    <w:rsid w:val="00EE05FB"/>
    <w:rPr>
      <w:rFonts w:eastAsia="Times New Roman"/>
      <w:sz w:val="24"/>
      <w:szCs w:val="24"/>
    </w:rPr>
  </w:style>
  <w:style w:type="paragraph" w:styleId="afe">
    <w:name w:val="Balloon Text"/>
    <w:basedOn w:val="a"/>
    <w:link w:val="aff"/>
    <w:rsid w:val="00B1735D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B1735D"/>
    <w:rPr>
      <w:rFonts w:ascii="Tahoma" w:hAnsi="Tahoma" w:cs="Tahoma"/>
      <w:sz w:val="16"/>
      <w:szCs w:val="16"/>
    </w:rPr>
  </w:style>
  <w:style w:type="paragraph" w:customStyle="1" w:styleId="aff0">
    <w:name w:val="Рабочий"/>
    <w:basedOn w:val="a"/>
    <w:link w:val="aff1"/>
    <w:qFormat/>
    <w:rsid w:val="00BC4AE3"/>
    <w:pPr>
      <w:spacing w:after="200" w:line="276" w:lineRule="auto"/>
    </w:pPr>
    <w:rPr>
      <w:rFonts w:eastAsia="Calibri"/>
      <w:sz w:val="28"/>
      <w:szCs w:val="22"/>
      <w:lang w:eastAsia="en-US"/>
    </w:rPr>
  </w:style>
  <w:style w:type="character" w:customStyle="1" w:styleId="aff1">
    <w:name w:val="Рабочий Знак"/>
    <w:link w:val="aff0"/>
    <w:rsid w:val="00BC4AE3"/>
    <w:rPr>
      <w:rFonts w:eastAsia="Calibri"/>
      <w:sz w:val="28"/>
      <w:szCs w:val="22"/>
      <w:lang w:eastAsia="en-US"/>
    </w:rPr>
  </w:style>
  <w:style w:type="paragraph" w:styleId="aff2">
    <w:name w:val="TOC Heading"/>
    <w:basedOn w:val="1"/>
    <w:next w:val="a"/>
    <w:uiPriority w:val="39"/>
    <w:unhideWhenUsed/>
    <w:qFormat/>
    <w:rsid w:val="00C863BC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paragraph" w:customStyle="1" w:styleId="Default">
    <w:name w:val="Default"/>
    <w:rsid w:val="006F2C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7">
    <w:name w:val="Заголовок №1_"/>
    <w:link w:val="18"/>
    <w:rsid w:val="006F2C29"/>
    <w:rPr>
      <w:b/>
      <w:bCs/>
      <w:spacing w:val="-10"/>
      <w:sz w:val="30"/>
      <w:szCs w:val="30"/>
      <w:shd w:val="clear" w:color="auto" w:fill="FFFFFF"/>
    </w:rPr>
  </w:style>
  <w:style w:type="paragraph" w:customStyle="1" w:styleId="18">
    <w:name w:val="Заголовок №1"/>
    <w:basedOn w:val="a"/>
    <w:link w:val="17"/>
    <w:rsid w:val="006F2C29"/>
    <w:pPr>
      <w:widowControl w:val="0"/>
      <w:shd w:val="clear" w:color="auto" w:fill="FFFFFF"/>
      <w:spacing w:after="420" w:line="0" w:lineRule="atLeast"/>
      <w:ind w:hanging="2740"/>
      <w:outlineLvl w:val="0"/>
    </w:pPr>
    <w:rPr>
      <w:b/>
      <w:bCs/>
      <w:spacing w:val="-1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FC33F-D523-4215-BB9F-C32C40A1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</Template>
  <TotalTime>116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subject/>
  <dc:creator>kalash</dc:creator>
  <cp:keywords/>
  <cp:lastModifiedBy>XOPOH9IKA</cp:lastModifiedBy>
  <cp:revision>4</cp:revision>
  <cp:lastPrinted>2017-06-16T07:42:00Z</cp:lastPrinted>
  <dcterms:created xsi:type="dcterms:W3CDTF">2020-02-25T20:31:00Z</dcterms:created>
  <dcterms:modified xsi:type="dcterms:W3CDTF">2020-04-15T14:42:00Z</dcterms:modified>
</cp:coreProperties>
</file>